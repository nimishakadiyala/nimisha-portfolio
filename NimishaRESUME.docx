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1EB1" w14:textId="259A2929" w:rsidR="008A268C" w:rsidRPr="00C97DA7" w:rsidRDefault="008A4A2D" w:rsidP="00C97DA7">
      <w:pPr>
        <w:pStyle w:val="Title"/>
        <w:jc w:val="center"/>
        <w:rPr>
          <w:sz w:val="52"/>
          <w:szCs w:val="52"/>
        </w:rPr>
      </w:pPr>
      <w:r w:rsidRPr="008A4A2D">
        <w:rPr>
          <w:sz w:val="52"/>
          <w:szCs w:val="52"/>
        </w:rPr>
        <w:t>Devi nimisha kadiyala</w:t>
      </w:r>
    </w:p>
    <w:p w14:paraId="370C73FF" w14:textId="10B4FF02" w:rsidR="00E04EC3" w:rsidRPr="001B3A84" w:rsidRDefault="008A4A2D" w:rsidP="00D6086E">
      <w:pPr>
        <w:pStyle w:val="Heading1"/>
        <w:jc w:val="center"/>
      </w:pPr>
      <w:r>
        <w:t>Albany, NY</w:t>
      </w:r>
      <w:r w:rsidR="00E04EC3">
        <w:t xml:space="preserve">   |</w:t>
      </w:r>
      <w:r w:rsidR="00E04EC3" w:rsidRPr="001B3A84">
        <w:t xml:space="preserve">   </w:t>
      </w:r>
      <w:r>
        <w:t>(848) 437-0200</w:t>
      </w:r>
    </w:p>
    <w:p w14:paraId="73CAD5AD" w14:textId="01E57255" w:rsidR="00E04EC3" w:rsidRDefault="008A4A2D" w:rsidP="00BC06B7">
      <w:pPr>
        <w:pStyle w:val="Heading1"/>
        <w:jc w:val="center"/>
      </w:pPr>
      <w:r w:rsidRPr="008A4A2D">
        <w:t>https://nimishakadiyala.github.io/nimisha-portfolio/</w:t>
      </w:r>
      <w:r w:rsidR="00E04EC3">
        <w:t xml:space="preserve">   |</w:t>
      </w:r>
      <w:r w:rsidR="00E04EC3" w:rsidRPr="001B3A84">
        <w:t xml:space="preserve">   </w:t>
      </w:r>
      <w:r>
        <w:t>kdevinimisha@gmail.com</w:t>
      </w:r>
    </w:p>
    <w:p w14:paraId="47743819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5BAD62A7C5DB4AD68AF141FED8E9C442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5098E070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6FC7CEF" wp14:editId="6F51A8A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919B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13E6FBDC" w14:textId="0DE28DD1" w:rsidR="00E04EC3" w:rsidRDefault="008A4A2D" w:rsidP="008A4A2D">
      <w:pPr>
        <w:jc w:val="both"/>
      </w:pPr>
      <w:r w:rsidRPr="008A4A2D">
        <w:t>As an accomplished and motivated professional, my career objective is to leverage my expertise and experience to excel in a dynamic and innovative work environment. My goal is to drive impactful results through meticulous attention to detail and an analytical approach to problem-solving. I strive to cultivate collaborative relationships with colleagues and stakeholders, fostering a culture of excellence and continuous improvement. Ultimately, I aspire to be a catalyst for change and innovation, shaping the future of the industry and driving business success.</w:t>
      </w:r>
      <w:r w:rsidR="00E04EC3">
        <w:t xml:space="preserve"> </w:t>
      </w:r>
    </w:p>
    <w:p w14:paraId="1F58F23A" w14:textId="7259BA8A" w:rsidR="00E04EC3" w:rsidRDefault="00C97DA7" w:rsidP="00DE7BDB">
      <w:pPr>
        <w:pStyle w:val="Subtitle"/>
        <w:jc w:val="center"/>
      </w:pPr>
      <w:r>
        <w:t>TECHNICAL SKILLS</w:t>
      </w:r>
    </w:p>
    <w:p w14:paraId="3251639A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ABFE19D" wp14:editId="1E3F20E0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DE3549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1EBC67E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Programming Languages:</w:t>
      </w:r>
      <w:r w:rsidRPr="008A4A2D">
        <w:t xml:space="preserve"> C, Java, JavaScript, TypeScript</w:t>
      </w:r>
    </w:p>
    <w:p w14:paraId="6A210D8A" w14:textId="63537A0E" w:rsidR="008A4A2D" w:rsidRPr="008A4A2D" w:rsidRDefault="008A4A2D" w:rsidP="008A4A2D">
      <w:pPr>
        <w:jc w:val="both"/>
      </w:pPr>
      <w:r w:rsidRPr="008A4A2D">
        <w:rPr>
          <w:b/>
          <w:bCs/>
        </w:rPr>
        <w:t>Web Technologies:</w:t>
      </w:r>
      <w:r w:rsidRPr="008A4A2D">
        <w:t xml:space="preserve"> HTML5, CSS3, SASS, jQuery, Bootstrap, React.js, Express.js, Node.js, JSON</w:t>
      </w:r>
    </w:p>
    <w:p w14:paraId="61323CE2" w14:textId="147E6320" w:rsidR="008A4A2D" w:rsidRPr="008A4A2D" w:rsidRDefault="008A4A2D" w:rsidP="008A4A2D">
      <w:pPr>
        <w:jc w:val="both"/>
      </w:pPr>
      <w:r w:rsidRPr="008A4A2D">
        <w:rPr>
          <w:b/>
          <w:bCs/>
        </w:rPr>
        <w:t>Front End Tools:</w:t>
      </w:r>
      <w:r w:rsidRPr="008A4A2D">
        <w:t xml:space="preserve"> Eclipse, Microsoft Visual Studio C++, Notepad++, Android Studio, WebStorm, WebMatrix</w:t>
      </w:r>
    </w:p>
    <w:p w14:paraId="155B42DD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Database</w:t>
      </w:r>
      <w:r w:rsidRPr="008A4A2D">
        <w:t>: MongoDB, SQL Server, PostgreSQL, Oracle, MySQL</w:t>
      </w:r>
    </w:p>
    <w:p w14:paraId="2B553C95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Servers</w:t>
      </w:r>
      <w:r w:rsidRPr="008A4A2D">
        <w:t>: Apache Tomcat, BOSS, WebSphere, WebLogic, HITP Web Server</w:t>
      </w:r>
    </w:p>
    <w:p w14:paraId="6289E2AF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Debugging</w:t>
      </w:r>
      <w:r w:rsidRPr="008A4A2D">
        <w:t xml:space="preserve"> </w:t>
      </w:r>
      <w:r w:rsidRPr="008A4A2D">
        <w:rPr>
          <w:b/>
          <w:bCs/>
        </w:rPr>
        <w:t>Tools</w:t>
      </w:r>
      <w:r w:rsidRPr="008A4A2D">
        <w:t>: Chrome Elements Inspector, Firebug, IE Tester</w:t>
      </w:r>
    </w:p>
    <w:p w14:paraId="0FD7FD0B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Operating</w:t>
      </w:r>
      <w:r w:rsidRPr="008A4A2D">
        <w:t xml:space="preserve"> </w:t>
      </w:r>
      <w:r w:rsidRPr="008A4A2D">
        <w:rPr>
          <w:b/>
          <w:bCs/>
        </w:rPr>
        <w:t>Systems</w:t>
      </w:r>
      <w:r w:rsidRPr="008A4A2D">
        <w:t>: Linux, Mac OS X, Windows</w:t>
      </w:r>
    </w:p>
    <w:p w14:paraId="3804237C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Version Control:</w:t>
      </w:r>
      <w:r w:rsidRPr="008A4A2D">
        <w:t xml:space="preserve"> Git, SVN</w:t>
      </w:r>
    </w:p>
    <w:p w14:paraId="46D8FD91" w14:textId="77777777" w:rsidR="008A4A2D" w:rsidRPr="008A4A2D" w:rsidRDefault="008A4A2D" w:rsidP="008A4A2D">
      <w:pPr>
        <w:jc w:val="both"/>
      </w:pPr>
      <w:r w:rsidRPr="008A4A2D">
        <w:rPr>
          <w:b/>
          <w:bCs/>
        </w:rPr>
        <w:t>Design Tools:</w:t>
      </w:r>
      <w:r w:rsidRPr="008A4A2D">
        <w:t xml:space="preserve"> CorelDraw, Dreamweaver, Adobe Photoshop CS5, Illustrator, Sketch, Adobe XD, Axure RP, Balsamiq, </w:t>
      </w:r>
      <w:proofErr w:type="spellStart"/>
      <w:r w:rsidRPr="008A4A2D">
        <w:t>Zeplin</w:t>
      </w:r>
      <w:proofErr w:type="spellEnd"/>
    </w:p>
    <w:p w14:paraId="1A81D355" w14:textId="3D502BAC" w:rsidR="008A4A2D" w:rsidRDefault="008A4A2D" w:rsidP="008A4A2D">
      <w:pPr>
        <w:jc w:val="both"/>
      </w:pPr>
      <w:r w:rsidRPr="008A4A2D">
        <w:rPr>
          <w:b/>
          <w:bCs/>
        </w:rPr>
        <w:t>Web Sockets</w:t>
      </w:r>
      <w:r w:rsidRPr="008A4A2D">
        <w:rPr>
          <w:b/>
          <w:bCs/>
        </w:rPr>
        <w:t>:</w:t>
      </w:r>
      <w:r w:rsidRPr="008A4A2D">
        <w:t xml:space="preserve"> Experienced in building streaming applications that enable real-time communication and data </w:t>
      </w:r>
      <w:r w:rsidRPr="008A4A2D">
        <w:t>transfer.</w:t>
      </w:r>
    </w:p>
    <w:p w14:paraId="1C7B25DC" w14:textId="1DA0015D" w:rsidR="008A4A2D" w:rsidRPr="008A4A2D" w:rsidRDefault="008A4A2D" w:rsidP="008A4A2D">
      <w:pPr>
        <w:jc w:val="both"/>
      </w:pPr>
      <w:r w:rsidRPr="008A4A2D">
        <w:t>Design Patterns: Object-oriented, test-driven, and responsibility-driven design</w:t>
      </w:r>
    </w:p>
    <w:p w14:paraId="4066D013" w14:textId="73A2C3CD" w:rsidR="00E04EC3" w:rsidRDefault="00000000" w:rsidP="008A4A2D">
      <w:pPr>
        <w:pStyle w:val="Subtitle"/>
        <w:jc w:val="center"/>
      </w:pPr>
      <w:sdt>
        <w:sdtPr>
          <w:id w:val="-1543354741"/>
          <w:placeholder>
            <w:docPart w:val="CF93D16873BC40908732B47FB17F32E4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43492D76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6DCE6DF" wp14:editId="1391ED61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7E754E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740045E1" w14:textId="77777777" w:rsidR="00437766" w:rsidRDefault="00437766" w:rsidP="00437766">
      <w:pP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Software Developer</w:t>
      </w: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 - RK INFO SYSTEMS </w:t>
      </w:r>
    </w:p>
    <w:p w14:paraId="767E60D3" w14:textId="77777777" w:rsidR="00437766" w:rsidRPr="00437766" w:rsidRDefault="00437766" w:rsidP="00437766">
      <w:pPr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>
        <w:rPr>
          <w:rFonts w:ascii="Segoe UI" w:hAnsi="Segoe UI" w:cs="Segoe UI"/>
          <w:color w:val="343541"/>
        </w:rPr>
        <w:t xml:space="preserve">JAN 2020 - DEC 2020 (REMOTE) </w:t>
      </w:r>
    </w:p>
    <w:p w14:paraId="6135E2FE" w14:textId="308B9921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Collaborate with cross-functional teams using Agile methodology to design, develop, and deploy software solutions for web and mobile applications.</w:t>
      </w:r>
    </w:p>
    <w:p w14:paraId="6B520981" w14:textId="77777777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Utilize software development best practices to ensure the delivery of high-quality, scalable, and user-centric products.</w:t>
      </w:r>
    </w:p>
    <w:p w14:paraId="454394E5" w14:textId="77777777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Employ data structures and algorithms to optimize application performance and efficiency.</w:t>
      </w:r>
    </w:p>
    <w:p w14:paraId="4CB3F8EC" w14:textId="77777777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Conduct thorough testing and quality assurance to identify and fix any bugs or issues, ensuring a seamless user experience.</w:t>
      </w:r>
    </w:p>
    <w:p w14:paraId="2F614682" w14:textId="0EB7177B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Stay </w:t>
      </w: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up to date</w:t>
      </w: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 with the latest technologies and industry trends, continuously enhancing skills and knowledge in software development.</w:t>
      </w:r>
    </w:p>
    <w:p w14:paraId="41DABBB9" w14:textId="77777777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Work on cutting-edge technologies such as JavaScript, React, and Typescript to develop intuitive and visually appealing user interfaces.</w:t>
      </w:r>
    </w:p>
    <w:p w14:paraId="7F608185" w14:textId="77777777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lastRenderedPageBreak/>
        <w:t>Collaborate with product management, architecture, and UX teams to create applications that meet business goals and user needs.</w:t>
      </w:r>
    </w:p>
    <w:p w14:paraId="3455B8F0" w14:textId="77777777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Implement secure and accessible technologies to enhance user experience and protect user data.</w:t>
      </w:r>
    </w:p>
    <w:p w14:paraId="57A49F23" w14:textId="77777777" w:rsidR="00437766" w:rsidRPr="00437766" w:rsidRDefault="00437766" w:rsidP="00C97DA7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Provide technical support and troubleshoot issues related to software functionality, performance, and security.</w:t>
      </w:r>
    </w:p>
    <w:p w14:paraId="24B0FFBA" w14:textId="77777777" w:rsidR="0073141A" w:rsidRDefault="0073141A" w:rsidP="00DE7BDB"/>
    <w:p w14:paraId="602A6B92" w14:textId="77777777" w:rsidR="00437766" w:rsidRDefault="00437766" w:rsidP="00437766">
      <w:pPr>
        <w:pStyle w:val="Heading2"/>
      </w:pPr>
      <w:r w:rsidRPr="00437766">
        <w:t>Graphic Designer - Papa John's (Freelance)</w:t>
      </w:r>
    </w:p>
    <w:p w14:paraId="7AE566BE" w14:textId="566DB886" w:rsidR="00437766" w:rsidRPr="00437766" w:rsidRDefault="00437766" w:rsidP="00437766">
      <w:pPr>
        <w:pStyle w:val="Heading2"/>
        <w:rPr>
          <w:b w:val="0"/>
          <w:bCs w:val="0"/>
        </w:rPr>
      </w:pPr>
      <w:r w:rsidRPr="00437766">
        <w:rPr>
          <w:b w:val="0"/>
          <w:bCs w:val="0"/>
        </w:rPr>
        <w:t>Aug 2022 - Mar 2023 (Remote)</w:t>
      </w:r>
    </w:p>
    <w:p w14:paraId="4DA37F0F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Collaborated with Papa John's marketing and advertising teams to create visually appealing and engaging design materials, including flyers and other marketing collateral.</w:t>
      </w:r>
    </w:p>
    <w:p w14:paraId="144E3BFE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Ensured that the design materials effectively communicated the brand's message and promoted their products and services.</w:t>
      </w:r>
    </w:p>
    <w:p w14:paraId="18603513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Incorporated industry trends and new design technologies into the designs to keep the marketing materials fresh and relevant.</w:t>
      </w:r>
    </w:p>
    <w:p w14:paraId="3DE0DD6A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Worked closely with printers and vendors to ensure high-quality printing of marketing materials and troubleshoot any issues during the printing process.</w:t>
      </w:r>
    </w:p>
    <w:p w14:paraId="769AF83B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Managed multiple projects simultaneously, ensuring they were completed on time, within budget, and met the company's expectations for quality and effectiveness.</w:t>
      </w:r>
    </w:p>
    <w:p w14:paraId="3231EFA3" w14:textId="77777777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Contributed to overall branding strategies and marketing campaigns that aligned with Papa John's goals and objectives.</w:t>
      </w:r>
    </w:p>
    <w:p w14:paraId="40C311F6" w14:textId="7EDBA8D0" w:rsidR="00437766" w:rsidRP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 xml:space="preserve">Stayed </w:t>
      </w:r>
      <w:r w:rsidRPr="00437766">
        <w:rPr>
          <w:b w:val="0"/>
          <w:bCs w:val="0"/>
        </w:rPr>
        <w:t>up to date</w:t>
      </w:r>
      <w:r w:rsidRPr="00437766">
        <w:rPr>
          <w:b w:val="0"/>
          <w:bCs w:val="0"/>
        </w:rPr>
        <w:t xml:space="preserve"> with the latest design trends, tools, and technologies to ensure the designs remained at the forefront of the industry.</w:t>
      </w:r>
    </w:p>
    <w:p w14:paraId="1694EABA" w14:textId="77777777" w:rsidR="00437766" w:rsidRDefault="00437766" w:rsidP="00C97DA7">
      <w:pPr>
        <w:pStyle w:val="Heading2"/>
        <w:numPr>
          <w:ilvl w:val="0"/>
          <w:numId w:val="2"/>
        </w:numPr>
        <w:jc w:val="both"/>
        <w:rPr>
          <w:b w:val="0"/>
          <w:bCs w:val="0"/>
        </w:rPr>
      </w:pPr>
      <w:r w:rsidRPr="00437766">
        <w:rPr>
          <w:b w:val="0"/>
          <w:bCs w:val="0"/>
        </w:rPr>
        <w:t>Presented design proposals and recommendations to project teams and management, utilizing excellent communication skills and design expertise.</w:t>
      </w:r>
    </w:p>
    <w:p w14:paraId="664A12B8" w14:textId="77777777" w:rsidR="00437766" w:rsidRDefault="00437766" w:rsidP="00437766"/>
    <w:p w14:paraId="7E334D27" w14:textId="77777777" w:rsidR="00437766" w:rsidRPr="00D6086E" w:rsidRDefault="00437766" w:rsidP="00437766">
      <w:pPr>
        <w:pStyle w:val="Subtitle"/>
        <w:jc w:val="center"/>
      </w:pPr>
      <w:r>
        <w:t>Projects</w:t>
      </w:r>
    </w:p>
    <w:p w14:paraId="1123C2EA" w14:textId="77777777" w:rsidR="00437766" w:rsidRPr="0073141A" w:rsidRDefault="00437766" w:rsidP="00437766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A57FE4F" wp14:editId="0CC3E71B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B63DC3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439F76AE" w14:textId="77777777" w:rsidR="000904CA" w:rsidRPr="000904CA" w:rsidRDefault="000904CA" w:rsidP="000904CA">
      <w:pPr>
        <w:rPr>
          <w:b/>
          <w:bCs/>
        </w:rPr>
      </w:pPr>
      <w:r w:rsidRPr="000904CA">
        <w:rPr>
          <w:b/>
          <w:bCs/>
        </w:rPr>
        <w:t>MY NEST - A RENTAL WEBSITE</w:t>
      </w:r>
    </w:p>
    <w:p w14:paraId="5798C14F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Designed and implemented a user-friendly rental website using HTML5, CSS3, and JavaScript.</w:t>
      </w:r>
    </w:p>
    <w:p w14:paraId="1A3CD436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Developed intuitive user interfaces, search functionalities, and back-end integration for booking management and payment processing.</w:t>
      </w:r>
    </w:p>
    <w:p w14:paraId="2AA5CD4C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Ensured website security and privacy through SSL encryption and implemented measures like user authentication.</w:t>
      </w:r>
    </w:p>
    <w:p w14:paraId="35C1A07F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Optimized website performance by monitoring traffic, user behavior, and conversion rates.</w:t>
      </w:r>
    </w:p>
    <w:p w14:paraId="6036F157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Collaborated with marketing and content teams to develop online marketing strategies.</w:t>
      </w:r>
    </w:p>
    <w:p w14:paraId="36D58234" w14:textId="77777777" w:rsidR="000904CA" w:rsidRPr="000904CA" w:rsidRDefault="000904CA" w:rsidP="00C97DA7">
      <w:pPr>
        <w:numPr>
          <w:ilvl w:val="0"/>
          <w:numId w:val="5"/>
        </w:numPr>
        <w:jc w:val="both"/>
      </w:pPr>
      <w:r w:rsidRPr="000904CA">
        <w:t>Updated and maintained the website based on user feedback and market trends.</w:t>
      </w:r>
    </w:p>
    <w:p w14:paraId="37F0D870" w14:textId="77777777" w:rsidR="000904CA" w:rsidRPr="000904CA" w:rsidRDefault="000904CA" w:rsidP="00C97DA7">
      <w:pPr>
        <w:jc w:val="both"/>
        <w:rPr>
          <w:b/>
          <w:bCs/>
        </w:rPr>
      </w:pPr>
      <w:r w:rsidRPr="000904CA">
        <w:rPr>
          <w:b/>
          <w:bCs/>
        </w:rPr>
        <w:t>HOME AUTOMATION USING RASPBERRY PI</w:t>
      </w:r>
    </w:p>
    <w:p w14:paraId="2DAC0878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Designed a web interface using HTML, CSS, and JavaScript to remotely control and monitor connected devices.</w:t>
      </w:r>
    </w:p>
    <w:p w14:paraId="3BCDBDE2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Integrated the web interface with Raspberry Pi and connected devices for home automation.</w:t>
      </w:r>
    </w:p>
    <w:p w14:paraId="5EFA5C38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>Implemented security features like user authentication and secure communication protocols.</w:t>
      </w:r>
    </w:p>
    <w:p w14:paraId="45B0B75F" w14:textId="77777777" w:rsidR="000904CA" w:rsidRPr="000904CA" w:rsidRDefault="000904CA" w:rsidP="00C97DA7">
      <w:pPr>
        <w:numPr>
          <w:ilvl w:val="0"/>
          <w:numId w:val="6"/>
        </w:numPr>
        <w:jc w:val="both"/>
      </w:pPr>
      <w:r w:rsidRPr="000904CA">
        <w:t xml:space="preserve">Monitored system performance and </w:t>
      </w:r>
      <w:proofErr w:type="gramStart"/>
      <w:r w:rsidRPr="000904CA">
        <w:t>troubleshooted</w:t>
      </w:r>
      <w:proofErr w:type="gramEnd"/>
      <w:r w:rsidRPr="000904CA">
        <w:t xml:space="preserve"> any issues with the web interface or connected devices.</w:t>
      </w:r>
    </w:p>
    <w:p w14:paraId="669B25E2" w14:textId="77777777" w:rsidR="00437766" w:rsidRDefault="00437766" w:rsidP="00C97DA7">
      <w:pPr>
        <w:jc w:val="both"/>
      </w:pPr>
    </w:p>
    <w:p w14:paraId="5180D709" w14:textId="6495FB4B" w:rsidR="000904CA" w:rsidRPr="000904CA" w:rsidRDefault="000904CA" w:rsidP="000904CA">
      <w:pPr>
        <w:rPr>
          <w:b/>
          <w:bCs/>
        </w:rPr>
      </w:pPr>
      <w:r w:rsidRPr="000904CA">
        <w:rPr>
          <w:b/>
          <w:bCs/>
        </w:rPr>
        <w:lastRenderedPageBreak/>
        <w:t>LET’EM COOK – A RECIPE SHARING WEBSITE (CASE STUDY)</w:t>
      </w:r>
    </w:p>
    <w:p w14:paraId="56C65035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Designed and implemented a dynamic recipe sharing website using HTML5, CSS3, and JavaScript.</w:t>
      </w:r>
    </w:p>
    <w:p w14:paraId="10FFD63A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Developed user-friendly interfaces for browsing, searching, and submitting recipes, ensuring a seamless user experience.</w:t>
      </w:r>
    </w:p>
    <w:p w14:paraId="41CA21CC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Implemented user registration and authentication functionalities to ensure a secure and personalized experience for users.</w:t>
      </w:r>
    </w:p>
    <w:p w14:paraId="027F67D4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Integrated social sharing features to enable users to easily share recipes on various platforms and expand the website's reach.</w:t>
      </w:r>
    </w:p>
    <w:p w14:paraId="6CBEE5E3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Optimized website performance by leveraging caching techniques and minimizing loading times, enhancing the overall user experience.</w:t>
      </w:r>
    </w:p>
    <w:p w14:paraId="7286264E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Collaborated with a team of content creators to curate and publish high-quality recipes and cooking tips, ensuring a diverse and engaging platform.</w:t>
      </w:r>
    </w:p>
    <w:p w14:paraId="1F788463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Continuously updated and enhanced the website based on user feedback and emerging food trends to provide fresh and relevant content.</w:t>
      </w:r>
    </w:p>
    <w:p w14:paraId="6D7B7BCA" w14:textId="77777777" w:rsidR="000904CA" w:rsidRPr="000904CA" w:rsidRDefault="000904CA" w:rsidP="00C97DA7">
      <w:pPr>
        <w:numPr>
          <w:ilvl w:val="0"/>
          <w:numId w:val="7"/>
        </w:numPr>
        <w:jc w:val="both"/>
      </w:pPr>
      <w:r w:rsidRPr="000904CA">
        <w:t>Implemented SEO strategies to improve search engine visibility, attract a wider audience, and drive organic traffic to the website.</w:t>
      </w:r>
    </w:p>
    <w:p w14:paraId="3548EC92" w14:textId="77777777" w:rsidR="000904CA" w:rsidRDefault="000904CA" w:rsidP="00C97DA7">
      <w:pPr>
        <w:numPr>
          <w:ilvl w:val="0"/>
          <w:numId w:val="7"/>
        </w:numPr>
        <w:jc w:val="both"/>
      </w:pPr>
      <w:r w:rsidRPr="000904CA">
        <w:t>Ensured cross-browser compatibility and responsive design to deliver a seamless user experience across different devices, enhancing accessibility and usability.</w:t>
      </w:r>
    </w:p>
    <w:p w14:paraId="19BD834E" w14:textId="77777777" w:rsidR="000904CA" w:rsidRDefault="000904CA" w:rsidP="000904CA"/>
    <w:p w14:paraId="5FE70B8C" w14:textId="77777777" w:rsidR="000904CA" w:rsidRDefault="000904CA" w:rsidP="000904CA">
      <w:pPr>
        <w:rPr>
          <w:b/>
          <w:bCs/>
        </w:rPr>
      </w:pPr>
      <w:r w:rsidRPr="000904CA">
        <w:rPr>
          <w:b/>
          <w:bCs/>
        </w:rPr>
        <w:t xml:space="preserve">COVID-19 </w:t>
      </w:r>
      <w:r w:rsidRPr="000904CA">
        <w:rPr>
          <w:b/>
          <w:bCs/>
        </w:rPr>
        <w:t>DETECTION</w:t>
      </w:r>
      <w:r w:rsidRPr="000904CA">
        <w:rPr>
          <w:b/>
          <w:bCs/>
        </w:rPr>
        <w:t xml:space="preserve"> U</w:t>
      </w:r>
      <w:r w:rsidRPr="000904CA">
        <w:rPr>
          <w:b/>
          <w:bCs/>
        </w:rPr>
        <w:t>SING CHEST X-RAYS WITH CNN MODELS</w:t>
      </w:r>
    </w:p>
    <w:p w14:paraId="4AD9AE0C" w14:textId="77777777" w:rsidR="00C97DA7" w:rsidRDefault="000904CA" w:rsidP="00C97DA7">
      <w:pPr>
        <w:numPr>
          <w:ilvl w:val="0"/>
          <w:numId w:val="7"/>
        </w:numPr>
        <w:jc w:val="both"/>
      </w:pPr>
      <w:r>
        <w:t>Developed a deep learning project for detecting COVID-19 using chest X-rays by leveraging CNN (Convolutional Neural Network) models.</w:t>
      </w:r>
    </w:p>
    <w:p w14:paraId="74E980E0" w14:textId="77777777" w:rsidR="00C97DA7" w:rsidRDefault="000904CA" w:rsidP="00C97DA7">
      <w:pPr>
        <w:numPr>
          <w:ilvl w:val="0"/>
          <w:numId w:val="7"/>
        </w:numPr>
        <w:jc w:val="both"/>
      </w:pPr>
      <w:r>
        <w:t>Collected and curated a large dataset of chest X-ray images, including COVID-19 positive, COVID-19 negative, and normal cases.</w:t>
      </w:r>
    </w:p>
    <w:p w14:paraId="5F2FFE0A" w14:textId="77777777" w:rsidR="00C97DA7" w:rsidRDefault="000904CA" w:rsidP="00C97DA7">
      <w:pPr>
        <w:numPr>
          <w:ilvl w:val="0"/>
          <w:numId w:val="7"/>
        </w:numPr>
        <w:jc w:val="both"/>
      </w:pPr>
      <w:r>
        <w:t>Preprocessed the dataset by resizing, normalizing, and augmenting the images to improve model performance and generalization.</w:t>
      </w:r>
    </w:p>
    <w:p w14:paraId="5244B078" w14:textId="77777777" w:rsidR="00C97DA7" w:rsidRDefault="000904CA" w:rsidP="00C97DA7">
      <w:pPr>
        <w:numPr>
          <w:ilvl w:val="0"/>
          <w:numId w:val="7"/>
        </w:numPr>
        <w:jc w:val="both"/>
      </w:pPr>
      <w:r>
        <w:t>Designed and implemented CNN architectures, such as ResNet, VGG, or DenseNet, to extract relevant features from the chest X-ray images.</w:t>
      </w:r>
    </w:p>
    <w:p w14:paraId="23679424" w14:textId="77777777" w:rsidR="00C97DA7" w:rsidRDefault="000904CA" w:rsidP="00C97DA7">
      <w:pPr>
        <w:numPr>
          <w:ilvl w:val="0"/>
          <w:numId w:val="7"/>
        </w:numPr>
        <w:jc w:val="both"/>
      </w:pPr>
      <w:r>
        <w:t>Trained the CNN models using the labeled dataset, optimizing the hyperparameters and loss functions for optimal performance.</w:t>
      </w:r>
    </w:p>
    <w:p w14:paraId="29AA0E60" w14:textId="77777777" w:rsidR="00C97DA7" w:rsidRDefault="000904CA" w:rsidP="00C97DA7">
      <w:pPr>
        <w:numPr>
          <w:ilvl w:val="0"/>
          <w:numId w:val="7"/>
        </w:numPr>
        <w:jc w:val="both"/>
      </w:pPr>
      <w:r>
        <w:t>Conducted rigorous testing and evaluation of the trained models on separate test sets to assess their accuracy and effectiveness in COVID-19 detection.</w:t>
      </w:r>
    </w:p>
    <w:p w14:paraId="2AB47360" w14:textId="77777777" w:rsidR="00C97DA7" w:rsidRDefault="000904CA" w:rsidP="00C97DA7">
      <w:pPr>
        <w:numPr>
          <w:ilvl w:val="0"/>
          <w:numId w:val="7"/>
        </w:numPr>
        <w:jc w:val="both"/>
      </w:pPr>
      <w:r>
        <w:t>Leveraged techniques like transfer learning and fine-tuning to improve model performance and adaptability to new datasets.</w:t>
      </w:r>
    </w:p>
    <w:p w14:paraId="09E677D4" w14:textId="77777777" w:rsidR="00C97DA7" w:rsidRDefault="000904CA" w:rsidP="00C97DA7">
      <w:pPr>
        <w:numPr>
          <w:ilvl w:val="0"/>
          <w:numId w:val="7"/>
        </w:numPr>
        <w:jc w:val="both"/>
      </w:pPr>
      <w:r>
        <w:t>Implemented visualization techniques to interpret the CNN models' predictions and gain insights into the features contributing to COVID-19 detection.</w:t>
      </w:r>
    </w:p>
    <w:p w14:paraId="3EE40D79" w14:textId="7FFCF043" w:rsidR="0073141A" w:rsidRDefault="000904CA" w:rsidP="00C97DA7">
      <w:pPr>
        <w:pStyle w:val="ListParagraph"/>
        <w:numPr>
          <w:ilvl w:val="0"/>
          <w:numId w:val="8"/>
        </w:numPr>
        <w:spacing w:line="276" w:lineRule="auto"/>
        <w:jc w:val="both"/>
      </w:pPr>
      <w:r>
        <w:t>Developed a user-friendly interface or web application to facilitate easy upload of chest X-ray images for COVID-19 detection.</w:t>
      </w:r>
    </w:p>
    <w:p w14:paraId="4DE5C0EF" w14:textId="77777777" w:rsidR="00E04EC3" w:rsidRPr="003D2014" w:rsidRDefault="00000000" w:rsidP="00C97DA7">
      <w:pPr>
        <w:pStyle w:val="Subtitle"/>
        <w:jc w:val="center"/>
      </w:pPr>
      <w:sdt>
        <w:sdtPr>
          <w:id w:val="-2054070331"/>
          <w:placeholder>
            <w:docPart w:val="35908FB5A2174DD9AC28B2E2DA8D28B7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022772D6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04C5929" wp14:editId="6C055933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370B8E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3309D6F" w14:textId="02CCFBE2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MASTER</w:t>
      </w:r>
      <w:r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>’</w:t>
      </w: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S IN COMPUTER &amp; INFORMATION SCIENCES - 4.0 GPA </w:t>
      </w:r>
    </w:p>
    <w:p w14:paraId="6697A87A" w14:textId="710A92BE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New England College, NH </w:t>
      </w:r>
    </w:p>
    <w:p w14:paraId="2A77DF5B" w14:textId="1215A391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  <w:t>Aug 2022 - May 2023</w:t>
      </w:r>
    </w:p>
    <w:p w14:paraId="53C05F14" w14:textId="77777777" w:rsidR="00437766" w:rsidRDefault="00437766" w:rsidP="00C97DA7">
      <w:pPr>
        <w:numPr>
          <w:ilvl w:val="0"/>
          <w:numId w:val="3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Coursework: Database Design, Information Security, Python Programming, Cloud Computing Concepts</w:t>
      </w:r>
    </w:p>
    <w:p w14:paraId="0043012A" w14:textId="77777777" w:rsidR="00437766" w:rsidRPr="00437766" w:rsidRDefault="00437766" w:rsidP="00C97DA7">
      <w:pPr>
        <w:ind w:left="720"/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</w:p>
    <w:p w14:paraId="4DA0CAED" w14:textId="2FEAD826" w:rsidR="00437766" w:rsidRDefault="00437766" w:rsidP="00C97DA7">
      <w:pPr>
        <w:jc w:val="both"/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b/>
          <w:bCs/>
          <w:kern w:val="20"/>
          <w:szCs w:val="20"/>
          <w14:ligatures w14:val="standardContextual"/>
        </w:rPr>
        <w:t xml:space="preserve">BACHELOR OF TECHNOLOGY IN COMPUTER SCIENCE &amp; ENGINEERING - 3.23 GPA </w:t>
      </w:r>
    </w:p>
    <w:p w14:paraId="1F162FAD" w14:textId="76AC5E0B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 xml:space="preserve">KL Deemed to be University, Guntur, India </w:t>
      </w:r>
    </w:p>
    <w:p w14:paraId="160C64E0" w14:textId="312FD485" w:rsidR="00437766" w:rsidRPr="00437766" w:rsidRDefault="00437766" w:rsidP="00C97DA7">
      <w:pPr>
        <w:jc w:val="both"/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 w:val="18"/>
          <w:szCs w:val="18"/>
          <w14:ligatures w14:val="standardContextual"/>
        </w:rPr>
        <w:t>Aug 2017 - May 2021</w:t>
      </w:r>
    </w:p>
    <w:p w14:paraId="74869A59" w14:textId="77777777" w:rsidR="00437766" w:rsidRPr="00437766" w:rsidRDefault="00437766" w:rsidP="00C97DA7">
      <w:pPr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</w:pPr>
      <w:r w:rsidRPr="00437766">
        <w:rPr>
          <w:rFonts w:asciiTheme="majorHAnsi" w:eastAsiaTheme="majorEastAsia" w:hAnsiTheme="majorHAnsi" w:cstheme="majorBidi"/>
          <w:kern w:val="20"/>
          <w:szCs w:val="20"/>
          <w14:ligatures w14:val="standardContextual"/>
        </w:rPr>
        <w:t>Coursework: Web Development, OOPS, Data Structures, Operating Systems, DBMS, Big Data Analytics, Software Engineering, Distributed Computing</w:t>
      </w:r>
    </w:p>
    <w:p w14:paraId="7699B04A" w14:textId="60F04906" w:rsidR="0073141A" w:rsidRPr="0073141A" w:rsidRDefault="0073141A" w:rsidP="0073141A">
      <w:pPr>
        <w:rPr>
          <w:sz w:val="8"/>
          <w:szCs w:val="10"/>
        </w:rPr>
      </w:pPr>
    </w:p>
    <w:p w14:paraId="65736527" w14:textId="77777777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1B08" w14:textId="77777777" w:rsidR="00A40CA2" w:rsidRDefault="00A40CA2">
      <w:r>
        <w:separator/>
      </w:r>
    </w:p>
  </w:endnote>
  <w:endnote w:type="continuationSeparator" w:id="0">
    <w:p w14:paraId="4CE2A7E4" w14:textId="77777777" w:rsidR="00A40CA2" w:rsidRDefault="00A40CA2">
      <w:r>
        <w:continuationSeparator/>
      </w:r>
    </w:p>
  </w:endnote>
  <w:endnote w:type="continuationNotice" w:id="1">
    <w:p w14:paraId="42803FE1" w14:textId="77777777" w:rsidR="00A40CA2" w:rsidRDefault="00A40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7EC3" w14:textId="77777777" w:rsidR="00A40CA2" w:rsidRDefault="00A40CA2">
      <w:r>
        <w:separator/>
      </w:r>
    </w:p>
  </w:footnote>
  <w:footnote w:type="continuationSeparator" w:id="0">
    <w:p w14:paraId="3850B1F3" w14:textId="77777777" w:rsidR="00A40CA2" w:rsidRDefault="00A40CA2">
      <w:r>
        <w:continuationSeparator/>
      </w:r>
    </w:p>
  </w:footnote>
  <w:footnote w:type="continuationNotice" w:id="1">
    <w:p w14:paraId="21346A52" w14:textId="77777777" w:rsidR="00A40CA2" w:rsidRDefault="00A40C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C34"/>
    <w:multiLevelType w:val="multilevel"/>
    <w:tmpl w:val="624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1152E"/>
    <w:multiLevelType w:val="multilevel"/>
    <w:tmpl w:val="6B38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5065B"/>
    <w:multiLevelType w:val="multilevel"/>
    <w:tmpl w:val="F37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4184B"/>
    <w:multiLevelType w:val="multilevel"/>
    <w:tmpl w:val="72B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6F5C33"/>
    <w:multiLevelType w:val="multilevel"/>
    <w:tmpl w:val="9BF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311E3"/>
    <w:multiLevelType w:val="multilevel"/>
    <w:tmpl w:val="CC5E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9D290A"/>
    <w:multiLevelType w:val="multilevel"/>
    <w:tmpl w:val="41F8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266082"/>
    <w:multiLevelType w:val="hybridMultilevel"/>
    <w:tmpl w:val="540A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326417">
    <w:abstractNumId w:val="3"/>
  </w:num>
  <w:num w:numId="2" w16cid:durableId="252516228">
    <w:abstractNumId w:val="1"/>
  </w:num>
  <w:num w:numId="3" w16cid:durableId="549263463">
    <w:abstractNumId w:val="2"/>
  </w:num>
  <w:num w:numId="4" w16cid:durableId="1830511155">
    <w:abstractNumId w:val="6"/>
  </w:num>
  <w:num w:numId="5" w16cid:durableId="1413315453">
    <w:abstractNumId w:val="5"/>
  </w:num>
  <w:num w:numId="6" w16cid:durableId="750590928">
    <w:abstractNumId w:val="0"/>
  </w:num>
  <w:num w:numId="7" w16cid:durableId="1786925858">
    <w:abstractNumId w:val="4"/>
  </w:num>
  <w:num w:numId="8" w16cid:durableId="1297569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2D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04CA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766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A4A2D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0CA2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97DA7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A93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paragraph" w:styleId="ListParagraph">
    <w:name w:val="List Paragraph"/>
    <w:basedOn w:val="Normal"/>
    <w:uiPriority w:val="34"/>
    <w:semiHidden/>
    <w:qFormat/>
    <w:rsid w:val="0043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484\AppData\Roaming\Microsoft\Templates\ATS%20simpl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D62A7C5DB4AD68AF141FED8E9C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0DA2C-73BB-42F5-BAC2-8E5AB10F8341}"/>
      </w:docPartPr>
      <w:docPartBody>
        <w:p w:rsidR="00000000" w:rsidRDefault="00000000">
          <w:pPr>
            <w:pStyle w:val="5BAD62A7C5DB4AD68AF141FED8E9C442"/>
          </w:pPr>
          <w:r>
            <w:t>Objective</w:t>
          </w:r>
        </w:p>
      </w:docPartBody>
    </w:docPart>
    <w:docPart>
      <w:docPartPr>
        <w:name w:val="CF93D16873BC40908732B47FB17F3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E782-F394-4C81-8788-6B35ABD4917E}"/>
      </w:docPartPr>
      <w:docPartBody>
        <w:p w:rsidR="00000000" w:rsidRDefault="00000000">
          <w:pPr>
            <w:pStyle w:val="CF93D16873BC40908732B47FB17F32E4"/>
          </w:pPr>
          <w:r>
            <w:t>Experience</w:t>
          </w:r>
        </w:p>
      </w:docPartBody>
    </w:docPart>
    <w:docPart>
      <w:docPartPr>
        <w:name w:val="35908FB5A2174DD9AC28B2E2DA8D2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A8064-C4F9-442F-9915-6FACE122C0AF}"/>
      </w:docPartPr>
      <w:docPartBody>
        <w:p w:rsidR="00000000" w:rsidRDefault="00000000">
          <w:pPr>
            <w:pStyle w:val="35908FB5A2174DD9AC28B2E2DA8D28B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E6"/>
    <w:rsid w:val="001E4A3D"/>
    <w:rsid w:val="009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00E99E670B4E8D8B1261AFD2EFEE71">
    <w:name w:val="5E00E99E670B4E8D8B1261AFD2EFEE71"/>
  </w:style>
  <w:style w:type="paragraph" w:customStyle="1" w:styleId="C8B524B452094FDAB7D02ACBE093A156">
    <w:name w:val="C8B524B452094FDAB7D02ACBE093A156"/>
  </w:style>
  <w:style w:type="paragraph" w:customStyle="1" w:styleId="624C6B735F6A4F6C87CEC1CD531C2B31">
    <w:name w:val="624C6B735F6A4F6C87CEC1CD531C2B31"/>
  </w:style>
  <w:style w:type="paragraph" w:customStyle="1" w:styleId="34B1F36C0D5A47D898508F5B5889C586">
    <w:name w:val="34B1F36C0D5A47D898508F5B5889C586"/>
  </w:style>
  <w:style w:type="paragraph" w:customStyle="1" w:styleId="FFD48D64D155467886812A509CB28848">
    <w:name w:val="FFD48D64D155467886812A509CB28848"/>
  </w:style>
  <w:style w:type="paragraph" w:customStyle="1" w:styleId="5BAD62A7C5DB4AD68AF141FED8E9C442">
    <w:name w:val="5BAD62A7C5DB4AD68AF141FED8E9C442"/>
  </w:style>
  <w:style w:type="paragraph" w:customStyle="1" w:styleId="67AC93CAEEFF40F2B6AC4E40BF167509">
    <w:name w:val="67AC93CAEEFF40F2B6AC4E40BF167509"/>
  </w:style>
  <w:style w:type="paragraph" w:customStyle="1" w:styleId="BB49D35EC6974E99B3037130B69CBFD3">
    <w:name w:val="BB49D35EC6974E99B3037130B69CBFD3"/>
  </w:style>
  <w:style w:type="paragraph" w:customStyle="1" w:styleId="86DD3A743CAA4C99BA8FC1D9507925AC">
    <w:name w:val="86DD3A743CAA4C99BA8FC1D9507925AC"/>
  </w:style>
  <w:style w:type="paragraph" w:customStyle="1" w:styleId="CF93D16873BC40908732B47FB17F32E4">
    <w:name w:val="CF93D16873BC40908732B47FB17F32E4"/>
  </w:style>
  <w:style w:type="paragraph" w:customStyle="1" w:styleId="E8F23DA331BD4E5099C4806AF799F004">
    <w:name w:val="E8F23DA331BD4E5099C4806AF799F004"/>
  </w:style>
  <w:style w:type="paragraph" w:customStyle="1" w:styleId="12B0EDAC55C346359470FDE48B818563">
    <w:name w:val="12B0EDAC55C346359470FDE48B818563"/>
  </w:style>
  <w:style w:type="paragraph" w:customStyle="1" w:styleId="2E020D57A6DB474984438C608AF5AF28">
    <w:name w:val="2E020D57A6DB474984438C608AF5AF28"/>
  </w:style>
  <w:style w:type="paragraph" w:customStyle="1" w:styleId="37AEBA2361904CB09741260EC1D78135">
    <w:name w:val="37AEBA2361904CB09741260EC1D78135"/>
  </w:style>
  <w:style w:type="paragraph" w:customStyle="1" w:styleId="065610CA90B74B4D824DE9FE12CDB328">
    <w:name w:val="065610CA90B74B4D824DE9FE12CDB328"/>
  </w:style>
  <w:style w:type="paragraph" w:customStyle="1" w:styleId="7C5DB7C6B9B8465F80F9F79B5468E0C6">
    <w:name w:val="7C5DB7C6B9B8465F80F9F79B5468E0C6"/>
  </w:style>
  <w:style w:type="paragraph" w:customStyle="1" w:styleId="35908FB5A2174DD9AC28B2E2DA8D28B7">
    <w:name w:val="35908FB5A2174DD9AC28B2E2DA8D28B7"/>
  </w:style>
  <w:style w:type="paragraph" w:customStyle="1" w:styleId="7C6F0A8DA089425EA901673DC2E27B53">
    <w:name w:val="7C6F0A8DA089425EA901673DC2E27B53"/>
  </w:style>
  <w:style w:type="paragraph" w:customStyle="1" w:styleId="8033010B0883484592D7AA1A84B015A0">
    <w:name w:val="8033010B0883484592D7AA1A84B015A0"/>
  </w:style>
  <w:style w:type="paragraph" w:customStyle="1" w:styleId="6131F42DBF854C25BC5AD4D3AB7AFE28">
    <w:name w:val="6131F42DBF854C25BC5AD4D3AB7AFE28"/>
  </w:style>
  <w:style w:type="paragraph" w:customStyle="1" w:styleId="78CF4EBA16B847C384B52B0D156C4D4E">
    <w:name w:val="78CF4EBA16B847C384B52B0D156C4D4E"/>
  </w:style>
  <w:style w:type="paragraph" w:customStyle="1" w:styleId="2C96DC44FCC64F5A8F93C2E3929B0332">
    <w:name w:val="2C96DC44FCC64F5A8F93C2E3929B0332"/>
  </w:style>
  <w:style w:type="paragraph" w:customStyle="1" w:styleId="8F9AC2EDD781470CA7F298C50DD0D4A3">
    <w:name w:val="8F9AC2EDD781470CA7F298C50DD0D4A3"/>
  </w:style>
  <w:style w:type="paragraph" w:customStyle="1" w:styleId="E470627460374474B9194CF727553C64">
    <w:name w:val="E470627460374474B9194CF727553C64"/>
  </w:style>
  <w:style w:type="paragraph" w:customStyle="1" w:styleId="A6C1AEB693AB44BD877D666872C725F2">
    <w:name w:val="A6C1AEB693AB44BD877D666872C725F2"/>
  </w:style>
  <w:style w:type="paragraph" w:customStyle="1" w:styleId="A9CE2D4CD4194BF6BF86DC0FF0AB76BF">
    <w:name w:val="A9CE2D4CD4194BF6BF86DC0FF0AB76BF"/>
  </w:style>
  <w:style w:type="paragraph" w:customStyle="1" w:styleId="441747A79F9D460381C4F175064C56A1">
    <w:name w:val="441747A79F9D460381C4F175064C56A1"/>
  </w:style>
  <w:style w:type="paragraph" w:customStyle="1" w:styleId="98DF6D485B1F4AB38532C070E8385739">
    <w:name w:val="98DF6D485B1F4AB38532C070E8385739"/>
  </w:style>
  <w:style w:type="paragraph" w:customStyle="1" w:styleId="D67FAD7D8B7A4C1ABE7BD4A08E2FA47A">
    <w:name w:val="D67FAD7D8B7A4C1ABE7BD4A08E2FA47A"/>
  </w:style>
  <w:style w:type="paragraph" w:customStyle="1" w:styleId="12B6E2FE14D0464F9A992B944F523E02">
    <w:name w:val="12B6E2FE14D0464F9A992B944F523E02"/>
  </w:style>
  <w:style w:type="paragraph" w:customStyle="1" w:styleId="D52756E251D24D85AF837BB2B5B8E40C">
    <w:name w:val="D52756E251D24D85AF837BB2B5B8E40C"/>
  </w:style>
  <w:style w:type="paragraph" w:customStyle="1" w:styleId="447B91FAFAF54C17B3AB529A2566BBD2">
    <w:name w:val="447B91FAFAF54C17B3AB529A2566BBD2"/>
  </w:style>
  <w:style w:type="paragraph" w:customStyle="1" w:styleId="4175AE1DA7BE4FCA9FE5FCC188D3BF7E">
    <w:name w:val="4175AE1DA7BE4FCA9FE5FCC188D3BF7E"/>
    <w:rsid w:val="009D1DE6"/>
  </w:style>
  <w:style w:type="paragraph" w:customStyle="1" w:styleId="74393AD3251A4650B68A5D6786D28CFC">
    <w:name w:val="74393AD3251A4650B68A5D6786D28CFC"/>
    <w:rsid w:val="009D1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</Template>
  <TotalTime>0</TotalTime>
  <Pages>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2023-06-11T06:22:00Z</dcterms:created>
  <dcterms:modified xsi:type="dcterms:W3CDTF">2023-06-11T07:04:00Z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