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1EB1" w14:textId="259A2929" w:rsidR="008A268C" w:rsidRPr="00C97DA7" w:rsidRDefault="008A4A2D" w:rsidP="00C97DA7">
      <w:pPr>
        <w:pStyle w:val="Title"/>
        <w:jc w:val="center"/>
        <w:rPr>
          <w:sz w:val="52"/>
          <w:szCs w:val="52"/>
        </w:rPr>
      </w:pPr>
      <w:r w:rsidRPr="008A4A2D">
        <w:rPr>
          <w:sz w:val="52"/>
          <w:szCs w:val="52"/>
        </w:rPr>
        <w:t>Devi nimisha kadiyala</w:t>
      </w:r>
    </w:p>
    <w:p w14:paraId="370C73FF" w14:textId="10B4FF02" w:rsidR="00E04EC3" w:rsidRPr="001B3A84" w:rsidRDefault="008A4A2D" w:rsidP="00D6086E">
      <w:pPr>
        <w:pStyle w:val="Heading1"/>
        <w:jc w:val="center"/>
      </w:pPr>
      <w:r>
        <w:t>Albany, NY</w:t>
      </w:r>
      <w:r w:rsidR="00E04EC3">
        <w:t xml:space="preserve">   |</w:t>
      </w:r>
      <w:r w:rsidR="00E04EC3" w:rsidRPr="001B3A84">
        <w:t xml:space="preserve">   </w:t>
      </w:r>
      <w:r>
        <w:t>(848) 437-0200</w:t>
      </w:r>
    </w:p>
    <w:p w14:paraId="076DFA65" w14:textId="0ECEAABB" w:rsidR="007F7F10" w:rsidRDefault="008A4A2D" w:rsidP="007F7F10">
      <w:pPr>
        <w:pStyle w:val="Heading1"/>
        <w:jc w:val="center"/>
      </w:pPr>
      <w:r w:rsidRPr="008A4A2D">
        <w:t>https://nimishakadiyala.github.io/nimisha-portfolio/</w:t>
      </w:r>
      <w:r w:rsidR="00E04EC3">
        <w:t xml:space="preserve">   |</w:t>
      </w:r>
      <w:r w:rsidR="00E04EC3" w:rsidRPr="001B3A84">
        <w:t xml:space="preserve">   </w:t>
      </w:r>
      <w:hyperlink r:id="rId11" w:history="1">
        <w:r w:rsidR="007F7F10" w:rsidRPr="00451965">
          <w:rPr>
            <w:rStyle w:val="Hyperlink"/>
          </w:rPr>
          <w:t>kdevinimisha@gmail.com</w:t>
        </w:r>
      </w:hyperlink>
    </w:p>
    <w:p w14:paraId="13E6FBDC" w14:textId="1753DDBB" w:rsidR="00E04EC3" w:rsidRDefault="00E04EC3" w:rsidP="007F7F10">
      <w:pPr>
        <w:pStyle w:val="Heading1"/>
        <w:jc w:val="center"/>
      </w:pPr>
      <w:r>
        <w:t xml:space="preserve"> </w:t>
      </w:r>
    </w:p>
    <w:p w14:paraId="1F58F23A" w14:textId="7259BA8A" w:rsidR="00E04EC3" w:rsidRDefault="00C97DA7" w:rsidP="00DE7BDB">
      <w:pPr>
        <w:pStyle w:val="Subtitle"/>
        <w:jc w:val="center"/>
      </w:pPr>
      <w:r>
        <w:t>TECHNICAL SKILLS</w:t>
      </w:r>
    </w:p>
    <w:p w14:paraId="3251639A" w14:textId="77777777" w:rsidR="0073141A" w:rsidRPr="0073141A" w:rsidRDefault="0073141A" w:rsidP="0073141A">
      <w:pPr>
        <w:rPr>
          <w:sz w:val="8"/>
          <w:szCs w:val="10"/>
        </w:rPr>
      </w:pPr>
      <w:r w:rsidRPr="0073141A">
        <w:rPr>
          <w:noProof/>
          <w:sz w:val="8"/>
          <w:szCs w:val="10"/>
        </w:rPr>
        <mc:AlternateContent>
          <mc:Choice Requires="wps">
            <w:drawing>
              <wp:inline distT="0" distB="0" distL="0" distR="0" wp14:anchorId="2ABFE19D" wp14:editId="1E3F20E0">
                <wp:extent cx="5943600" cy="0"/>
                <wp:effectExtent l="0" t="0" r="0" b="0"/>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43B181B2"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71EBC67E" w14:textId="77777777" w:rsidR="008A4A2D" w:rsidRPr="008A4A2D" w:rsidRDefault="008A4A2D" w:rsidP="008A4A2D">
      <w:pPr>
        <w:jc w:val="both"/>
      </w:pPr>
      <w:r w:rsidRPr="008A4A2D">
        <w:rPr>
          <w:b/>
          <w:bCs/>
        </w:rPr>
        <w:t>Programming Languages:</w:t>
      </w:r>
      <w:r w:rsidRPr="008A4A2D">
        <w:t xml:space="preserve"> C, Java, JavaScript, TypeScript</w:t>
      </w:r>
    </w:p>
    <w:p w14:paraId="6A210D8A" w14:textId="44D19621" w:rsidR="008A4A2D" w:rsidRDefault="008A4A2D" w:rsidP="008A4A2D">
      <w:pPr>
        <w:jc w:val="both"/>
      </w:pPr>
      <w:r w:rsidRPr="008A4A2D">
        <w:rPr>
          <w:b/>
          <w:bCs/>
        </w:rPr>
        <w:t xml:space="preserve">Web </w:t>
      </w:r>
      <w:r w:rsidR="00A1362C">
        <w:rPr>
          <w:b/>
          <w:bCs/>
        </w:rPr>
        <w:t>Development</w:t>
      </w:r>
      <w:r w:rsidRPr="008A4A2D">
        <w:rPr>
          <w:b/>
          <w:bCs/>
        </w:rPr>
        <w:t>:</w:t>
      </w:r>
      <w:r w:rsidRPr="008A4A2D">
        <w:t xml:space="preserve"> </w:t>
      </w:r>
      <w:r w:rsidR="00A1362C" w:rsidRPr="00A1362C">
        <w:t>.NET, MVC Core, HTML, CSS, JavaScript</w:t>
      </w:r>
    </w:p>
    <w:p w14:paraId="3FF7A2CD" w14:textId="77777777" w:rsidR="00A1362C" w:rsidRDefault="00A1362C" w:rsidP="00A1362C">
      <w:pPr>
        <w:jc w:val="both"/>
      </w:pPr>
      <w:r w:rsidRPr="00A1362C">
        <w:rPr>
          <w:b/>
          <w:bCs/>
        </w:rPr>
        <w:t>User Interface (UI) Design:</w:t>
      </w:r>
      <w:r>
        <w:t xml:space="preserve"> JavaScript, React, TypeScript</w:t>
      </w:r>
    </w:p>
    <w:p w14:paraId="4085990B" w14:textId="1A2D6160" w:rsidR="00A1362C" w:rsidRPr="008A4A2D" w:rsidRDefault="00A1362C" w:rsidP="00A1362C">
      <w:pPr>
        <w:jc w:val="both"/>
      </w:pPr>
      <w:r w:rsidRPr="00A1362C">
        <w:rPr>
          <w:b/>
          <w:bCs/>
        </w:rPr>
        <w:t>User Experience (UX) Design:</w:t>
      </w:r>
      <w:r>
        <w:t xml:space="preserve"> Wireframing, Mockups, Prototyping (Photoshop, Figma)</w:t>
      </w:r>
    </w:p>
    <w:p w14:paraId="61323CE2" w14:textId="147E6320" w:rsidR="008A4A2D" w:rsidRDefault="008A4A2D" w:rsidP="008A4A2D">
      <w:pPr>
        <w:jc w:val="both"/>
      </w:pPr>
      <w:r w:rsidRPr="008A4A2D">
        <w:rPr>
          <w:b/>
          <w:bCs/>
        </w:rPr>
        <w:t>Front End Tools:</w:t>
      </w:r>
      <w:r w:rsidRPr="008A4A2D">
        <w:t xml:space="preserve"> Eclipse, Microsoft Visual Studio C++, Notepad++, Android Studio, WebStorm, WebMatrix</w:t>
      </w:r>
    </w:p>
    <w:p w14:paraId="2E20A488" w14:textId="5F9BFA75" w:rsidR="00A1362C" w:rsidRPr="008A4A2D" w:rsidRDefault="00A1362C" w:rsidP="008A4A2D">
      <w:pPr>
        <w:jc w:val="both"/>
      </w:pPr>
      <w:r w:rsidRPr="00A1362C">
        <w:rPr>
          <w:b/>
          <w:bCs/>
        </w:rPr>
        <w:t>Interface Development</w:t>
      </w:r>
      <w:r w:rsidRPr="00A1362C">
        <w:t>: HL7, XML</w:t>
      </w:r>
    </w:p>
    <w:p w14:paraId="155B42DD" w14:textId="77777777" w:rsidR="008A4A2D" w:rsidRPr="008A4A2D" w:rsidRDefault="008A4A2D" w:rsidP="008A4A2D">
      <w:pPr>
        <w:jc w:val="both"/>
      </w:pPr>
      <w:r w:rsidRPr="008A4A2D">
        <w:rPr>
          <w:b/>
          <w:bCs/>
        </w:rPr>
        <w:t>Database</w:t>
      </w:r>
      <w:r w:rsidRPr="008A4A2D">
        <w:t>: MongoDB, SQL Server, PostgreSQL, Oracle, MySQL</w:t>
      </w:r>
    </w:p>
    <w:p w14:paraId="2B553C95" w14:textId="406F737C" w:rsidR="008A4A2D" w:rsidRPr="008A4A2D" w:rsidRDefault="008A4A2D" w:rsidP="008A4A2D">
      <w:pPr>
        <w:jc w:val="both"/>
      </w:pPr>
      <w:r w:rsidRPr="008A4A2D">
        <w:rPr>
          <w:b/>
          <w:bCs/>
        </w:rPr>
        <w:t>Servers</w:t>
      </w:r>
      <w:r w:rsidRPr="008A4A2D">
        <w:t>: Apache Tomcat</w:t>
      </w:r>
    </w:p>
    <w:p w14:paraId="5149E2CE" w14:textId="77777777" w:rsidR="00E016D4" w:rsidRDefault="008A4A2D" w:rsidP="00E016D4">
      <w:pPr>
        <w:jc w:val="both"/>
      </w:pPr>
      <w:r w:rsidRPr="008A4A2D">
        <w:rPr>
          <w:b/>
          <w:bCs/>
        </w:rPr>
        <w:t>Debugging</w:t>
      </w:r>
      <w:r w:rsidRPr="008A4A2D">
        <w:t xml:space="preserve"> </w:t>
      </w:r>
      <w:r w:rsidRPr="008A4A2D">
        <w:rPr>
          <w:b/>
          <w:bCs/>
        </w:rPr>
        <w:t>Tools</w:t>
      </w:r>
      <w:r w:rsidRPr="008A4A2D">
        <w:t>: Chrome Elements Inspector, Firebug, IE Tester</w:t>
      </w:r>
    </w:p>
    <w:p w14:paraId="13EE9737" w14:textId="1A8ED54D" w:rsidR="00E016D4" w:rsidRPr="008A4A2D" w:rsidRDefault="00E016D4" w:rsidP="008A4A2D">
      <w:pPr>
        <w:jc w:val="both"/>
      </w:pPr>
      <w:r w:rsidRPr="00E016D4">
        <w:rPr>
          <w:b/>
          <w:bCs/>
        </w:rPr>
        <w:t>Testing and QA:</w:t>
      </w:r>
      <w:r w:rsidRPr="00E016D4">
        <w:t xml:space="preserve"> Test Automation, Unit Testing, Integration Testing, Performance Testing</w:t>
      </w:r>
    </w:p>
    <w:p w14:paraId="0FD7FD0B" w14:textId="77777777" w:rsidR="008A4A2D" w:rsidRPr="008A4A2D" w:rsidRDefault="008A4A2D" w:rsidP="008A4A2D">
      <w:pPr>
        <w:jc w:val="both"/>
      </w:pPr>
      <w:r w:rsidRPr="008A4A2D">
        <w:rPr>
          <w:b/>
          <w:bCs/>
        </w:rPr>
        <w:t>Operating</w:t>
      </w:r>
      <w:r w:rsidRPr="008A4A2D">
        <w:t xml:space="preserve"> </w:t>
      </w:r>
      <w:r w:rsidRPr="008A4A2D">
        <w:rPr>
          <w:b/>
          <w:bCs/>
        </w:rPr>
        <w:t>Systems</w:t>
      </w:r>
      <w:r w:rsidRPr="008A4A2D">
        <w:t>: Linux, Mac OS X, Windows</w:t>
      </w:r>
    </w:p>
    <w:p w14:paraId="3804237C" w14:textId="77777777" w:rsidR="008A4A2D" w:rsidRPr="008A4A2D" w:rsidRDefault="008A4A2D" w:rsidP="008A4A2D">
      <w:pPr>
        <w:jc w:val="both"/>
      </w:pPr>
      <w:r w:rsidRPr="008A4A2D">
        <w:rPr>
          <w:b/>
          <w:bCs/>
        </w:rPr>
        <w:t>Version Control:</w:t>
      </w:r>
      <w:r w:rsidRPr="008A4A2D">
        <w:t xml:space="preserve"> Git, SVN</w:t>
      </w:r>
    </w:p>
    <w:p w14:paraId="46D8FD91" w14:textId="7600E560" w:rsidR="008A4A2D" w:rsidRPr="008A4A2D" w:rsidRDefault="008A4A2D" w:rsidP="008A4A2D">
      <w:pPr>
        <w:jc w:val="both"/>
      </w:pPr>
      <w:r w:rsidRPr="008A4A2D">
        <w:rPr>
          <w:b/>
          <w:bCs/>
        </w:rPr>
        <w:t>Design Tools:</w:t>
      </w:r>
      <w:r w:rsidRPr="008A4A2D">
        <w:t xml:space="preserve"> Adobe Photoshop CS5, Illustrator, Sketch, Adobe XD</w:t>
      </w:r>
      <w:r w:rsidR="00A1362C">
        <w:t>.</w:t>
      </w:r>
    </w:p>
    <w:p w14:paraId="1C7B25DC" w14:textId="1DA0015D" w:rsidR="008A4A2D" w:rsidRPr="008A4A2D" w:rsidRDefault="008A4A2D" w:rsidP="008A4A2D">
      <w:pPr>
        <w:jc w:val="both"/>
      </w:pPr>
      <w:r w:rsidRPr="00147E9F">
        <w:rPr>
          <w:b/>
          <w:bCs/>
        </w:rPr>
        <w:t>Design Patterns:</w:t>
      </w:r>
      <w:r w:rsidRPr="008A4A2D">
        <w:t xml:space="preserve"> Object-oriented, test-driven, and responsibility-driven design</w:t>
      </w:r>
    </w:p>
    <w:p w14:paraId="4066D013" w14:textId="73A2C3CD" w:rsidR="00E04EC3" w:rsidRDefault="00000000" w:rsidP="008A4A2D">
      <w:pPr>
        <w:pStyle w:val="Subtitle"/>
        <w:jc w:val="center"/>
      </w:pPr>
      <w:sdt>
        <w:sdtPr>
          <w:id w:val="-1543354741"/>
          <w:placeholder>
            <w:docPart w:val="CF93D16873BC40908732B47FB17F32E4"/>
          </w:placeholder>
          <w:temporary/>
          <w:showingPlcHdr/>
          <w15:appearance w15:val="hidden"/>
        </w:sdtPr>
        <w:sdtContent>
          <w:r w:rsidR="00E04EC3">
            <w:t>Experience</w:t>
          </w:r>
        </w:sdtContent>
      </w:sdt>
    </w:p>
    <w:p w14:paraId="43492D76" w14:textId="77777777" w:rsidR="0073141A" w:rsidRPr="0073141A" w:rsidRDefault="0073141A" w:rsidP="0073141A">
      <w:pPr>
        <w:rPr>
          <w:sz w:val="8"/>
          <w:szCs w:val="10"/>
        </w:rPr>
      </w:pPr>
      <w:r w:rsidRPr="0073141A">
        <w:rPr>
          <w:noProof/>
          <w:sz w:val="8"/>
          <w:szCs w:val="10"/>
        </w:rPr>
        <mc:AlternateContent>
          <mc:Choice Requires="wps">
            <w:drawing>
              <wp:inline distT="0" distB="0" distL="0" distR="0" wp14:anchorId="76DCE6DF" wp14:editId="1391ED61">
                <wp:extent cx="5943600" cy="0"/>
                <wp:effectExtent l="0" t="0" r="0" b="0"/>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4D6D3D14" id="Straight Connector 9"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740045E1" w14:textId="77777777" w:rsidR="00437766" w:rsidRDefault="00437766" w:rsidP="00437766">
      <w:pPr>
        <w:rPr>
          <w:rFonts w:asciiTheme="majorHAnsi" w:eastAsiaTheme="majorEastAsia" w:hAnsiTheme="majorHAnsi" w:cstheme="majorBidi"/>
          <w:b/>
          <w:bCs/>
          <w:kern w:val="20"/>
          <w:szCs w:val="20"/>
          <w14:ligatures w14:val="standardContextual"/>
        </w:rPr>
      </w:pPr>
      <w:r>
        <w:rPr>
          <w:rFonts w:asciiTheme="majorHAnsi" w:eastAsiaTheme="majorEastAsia" w:hAnsiTheme="majorHAnsi" w:cstheme="majorBidi"/>
          <w:b/>
          <w:bCs/>
          <w:kern w:val="20"/>
          <w:szCs w:val="20"/>
          <w14:ligatures w14:val="standardContextual"/>
        </w:rPr>
        <w:t>Software Developer</w:t>
      </w:r>
      <w:r w:rsidRPr="00437766">
        <w:rPr>
          <w:rFonts w:asciiTheme="majorHAnsi" w:eastAsiaTheme="majorEastAsia" w:hAnsiTheme="majorHAnsi" w:cstheme="majorBidi"/>
          <w:b/>
          <w:bCs/>
          <w:kern w:val="20"/>
          <w:szCs w:val="20"/>
          <w14:ligatures w14:val="standardContextual"/>
        </w:rPr>
        <w:t xml:space="preserve"> - RK INFO SYSTEMS </w:t>
      </w:r>
    </w:p>
    <w:p w14:paraId="767E60D3" w14:textId="77777777" w:rsidR="00437766" w:rsidRPr="00437766" w:rsidRDefault="00437766" w:rsidP="00437766">
      <w:pPr>
        <w:rPr>
          <w:rFonts w:asciiTheme="majorHAnsi" w:eastAsiaTheme="majorEastAsia" w:hAnsiTheme="majorHAnsi" w:cstheme="majorBidi"/>
          <w:kern w:val="20"/>
          <w:szCs w:val="20"/>
          <w14:ligatures w14:val="standardContextual"/>
        </w:rPr>
      </w:pPr>
      <w:r>
        <w:rPr>
          <w:rFonts w:ascii="Segoe UI" w:hAnsi="Segoe UI" w:cs="Segoe UI"/>
          <w:color w:val="343541"/>
        </w:rPr>
        <w:t xml:space="preserve">JAN 2020 - DEC 2020 (REMOTE) </w:t>
      </w:r>
    </w:p>
    <w:p w14:paraId="24CD5436"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Developed accessible web applications using modern UI/UX technologies, such as JavaScript, React, and TypeScript, to create inclusive and user-centric designs.</w:t>
      </w:r>
    </w:p>
    <w:p w14:paraId="74246B6A"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Conducted user research and usability testing to ensure the accessibility and usability of web applications, meeting diverse user needs and preferences.</w:t>
      </w:r>
    </w:p>
    <w:p w14:paraId="3439AC82"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Collaborated with cross-functional teams using Agile methodology, effectively communicating and aligning with product management, architecture, business, and UX teams to deliver exceptional user experiences.</w:t>
      </w:r>
    </w:p>
    <w:p w14:paraId="239BB964"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Created wireframes, high-fidelity mockups, and prototypes for web and mobile applications using design tools like Photoshop and Figma, adhering to accessibility principles and guidelines.</w:t>
      </w:r>
    </w:p>
    <w:p w14:paraId="411B6AFF" w14:textId="77777777" w:rsidR="00D21A17" w:rsidRPr="00D21A17" w:rsidRDefault="00D21A17" w:rsidP="00D21A17">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D21A17">
        <w:rPr>
          <w:rFonts w:asciiTheme="majorHAnsi" w:eastAsiaTheme="majorEastAsia" w:hAnsiTheme="majorHAnsi" w:cstheme="majorBidi"/>
          <w:kern w:val="20"/>
          <w:szCs w:val="20"/>
          <w14:ligatures w14:val="standardContextual"/>
        </w:rPr>
        <w:t>Implemented Figma's prototyping features to create interactive and animated prototypes, allowing stakeholders to experience and provide feedback on the user flow and interactions.</w:t>
      </w:r>
    </w:p>
    <w:p w14:paraId="06498AC7"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Developed reusable UI components and modules, optimizing UI application development and enhancing efficiency in creating accessible interfaces.</w:t>
      </w:r>
    </w:p>
    <w:p w14:paraId="4E5D98DC"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lastRenderedPageBreak/>
        <w:t>Executed all phases of the software development life cycle (SDLC), including analysis, design, development, testing, deployment, and maintenance of applications, while ensuring adherence to accessibility standards and utilizing Application Lifecycle Management (ALM) principles.</w:t>
      </w:r>
    </w:p>
    <w:p w14:paraId="77BDFBF9"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Utilized a range of programming languages, including C, C++, Java, Python, and R, to implement various software solutions and meet project requirements.</w:t>
      </w:r>
    </w:p>
    <w:p w14:paraId="4E78674F"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Demonstrated proficiency in database management, utilizing SQL and PL/SQL to design, create, and maintain database packages, procedures, functions, and triggers.</w:t>
      </w:r>
    </w:p>
    <w:p w14:paraId="7C20123E"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Developed web applications using .NET and MVC Core frameworks, employing HTML, CSS, and JavaScript for front-end development.</w:t>
      </w:r>
    </w:p>
    <w:p w14:paraId="7568DED7"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Conducted data analysis and extraction using SQL and PL/SQL, executing scheduled data extract requests and analyzing data sets.</w:t>
      </w:r>
    </w:p>
    <w:p w14:paraId="5339C3EF"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Developed interfaces using HL7 and XML, enabling the exchange of data between systems in a standardized format.</w:t>
      </w:r>
    </w:p>
    <w:p w14:paraId="6A1E7BF7"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Conducted thorough testing and quality assurance using tools like JIRA and Mocha, identifying and resolving any accessibility issues or bugs in the website to ensure a high-quality user experience.</w:t>
      </w:r>
    </w:p>
    <w:p w14:paraId="2E86B243"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Tested applications extensively across different devices, browsers, and operating systems, ensuring cross-platform compatibility and accessibility using tools such as Chrome Elements Inspector, Firebug, and IE Tester.</w:t>
      </w:r>
    </w:p>
    <w:p w14:paraId="40A0A5BE" w14:textId="77777777" w:rsidR="00D21A17" w:rsidRPr="00D21A17" w:rsidRDefault="00D21A17" w:rsidP="00D21A17">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D21A17">
        <w:rPr>
          <w:rFonts w:asciiTheme="majorHAnsi" w:eastAsiaTheme="majorEastAsia" w:hAnsiTheme="majorHAnsi" w:cstheme="majorBidi"/>
          <w:kern w:val="20"/>
          <w:szCs w:val="20"/>
          <w14:ligatures w14:val="standardContextual"/>
        </w:rPr>
        <w:t>Conducted design critiques and design reviews using Figma's commenting and annotation features, encouraging constructive feedback and improving design quality.</w:t>
      </w:r>
    </w:p>
    <w:p w14:paraId="6E033C71" w14:textId="5D3444CF" w:rsidR="00D21A17" w:rsidRPr="00D21A17" w:rsidRDefault="00D21A17" w:rsidP="00D21A17">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D21A17">
        <w:rPr>
          <w:rFonts w:asciiTheme="majorHAnsi" w:eastAsiaTheme="majorEastAsia" w:hAnsiTheme="majorHAnsi" w:cstheme="majorBidi"/>
          <w:kern w:val="20"/>
          <w:szCs w:val="20"/>
          <w14:ligatures w14:val="standardContextual"/>
        </w:rPr>
        <w:t>Explored Figma's plugin ecosystem to extend the functionality of the tool, integrating third-party plugins for tasks like generating design assets, creating design documentation, or exporting code snippets.</w:t>
      </w:r>
    </w:p>
    <w:p w14:paraId="0D32B3C4" w14:textId="591CCF54" w:rsidR="00D21A17" w:rsidRPr="00D21A17" w:rsidRDefault="00D21A17" w:rsidP="00D21A17">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D21A17">
        <w:rPr>
          <w:rFonts w:asciiTheme="majorHAnsi" w:eastAsiaTheme="majorEastAsia" w:hAnsiTheme="majorHAnsi" w:cstheme="majorBidi"/>
          <w:kern w:val="20"/>
          <w:szCs w:val="20"/>
          <w14:ligatures w14:val="standardContextual"/>
        </w:rPr>
        <w:t>Utilized Figma's design handoff features to provide developers with detailed design specifications, assets, and measurements, ensuring accurate implementation of designs.</w:t>
      </w:r>
    </w:p>
    <w:p w14:paraId="1A88C483" w14:textId="414AC1DA" w:rsidR="00A1362C" w:rsidRPr="00A1362C" w:rsidRDefault="00A1362C" w:rsidP="00D21A17">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Integrated filters, sorting options, and powerful search functions to enable efficient and accurate search results, providing personalized recommendations and enhancing the overall user experience.</w:t>
      </w:r>
    </w:p>
    <w:p w14:paraId="0BE7A073"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Integrated secure and reliable payment gateways, implementing encryption and security measures using Express.js and design patterns like Decorator and Singleton to protect user data and ensure secure transactions.</w:t>
      </w:r>
    </w:p>
    <w:p w14:paraId="50030600"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Conducted thorough testing of payment gateways using Jasmine and Karma, ensuring smooth and error-free transactions for users.</w:t>
      </w:r>
    </w:p>
    <w:p w14:paraId="1F0A0242" w14:textId="77777777" w:rsidR="00A1362C" w:rsidRPr="00A1362C" w:rsidRDefault="00A1362C" w:rsidP="00A1362C">
      <w:pPr>
        <w:pStyle w:val="ListParagraph"/>
        <w:numPr>
          <w:ilvl w:val="0"/>
          <w:numId w:val="11"/>
        </w:numPr>
        <w:spacing w:line="360" w:lineRule="auto"/>
        <w:jc w:val="both"/>
        <w:rPr>
          <w:rFonts w:asciiTheme="majorHAnsi" w:eastAsiaTheme="majorEastAsia" w:hAnsiTheme="majorHAnsi" w:cstheme="majorBidi"/>
          <w:kern w:val="20"/>
          <w:szCs w:val="20"/>
          <w14:ligatures w14:val="standardContextual"/>
        </w:rPr>
      </w:pPr>
      <w:r w:rsidRPr="00A1362C">
        <w:rPr>
          <w:rFonts w:asciiTheme="majorHAnsi" w:eastAsiaTheme="majorEastAsia" w:hAnsiTheme="majorHAnsi" w:cstheme="majorBidi"/>
          <w:kern w:val="20"/>
          <w:szCs w:val="20"/>
          <w14:ligatures w14:val="standardContextual"/>
        </w:rPr>
        <w:t>Successfully launched the e-travel website for Dharamshala Adventures, meeting project goals, delivering a high-quality product, and providing an accessible and user-friendly travel booking experience.</w:t>
      </w:r>
    </w:p>
    <w:p w14:paraId="24B0FFBA" w14:textId="77777777" w:rsidR="0073141A" w:rsidRDefault="0073141A" w:rsidP="00DE7BDB"/>
    <w:p w14:paraId="602A6B92" w14:textId="77777777" w:rsidR="00437766" w:rsidRDefault="00437766" w:rsidP="00437766">
      <w:pPr>
        <w:pStyle w:val="Heading2"/>
      </w:pPr>
      <w:r w:rsidRPr="00437766">
        <w:lastRenderedPageBreak/>
        <w:t>Graphic Designer - Papa John's (Freelance)</w:t>
      </w:r>
    </w:p>
    <w:p w14:paraId="7AE566BE" w14:textId="566DB886" w:rsidR="00437766" w:rsidRPr="00437766" w:rsidRDefault="00437766" w:rsidP="00437766">
      <w:pPr>
        <w:pStyle w:val="Heading2"/>
        <w:rPr>
          <w:b w:val="0"/>
          <w:bCs w:val="0"/>
        </w:rPr>
      </w:pPr>
      <w:r w:rsidRPr="00437766">
        <w:rPr>
          <w:b w:val="0"/>
          <w:bCs w:val="0"/>
        </w:rPr>
        <w:t>Aug 2022 - Mar 2023 (Remote)</w:t>
      </w:r>
    </w:p>
    <w:p w14:paraId="4DA37F0F" w14:textId="77777777" w:rsidR="00437766" w:rsidRPr="00437766" w:rsidRDefault="00437766" w:rsidP="00C97DA7">
      <w:pPr>
        <w:pStyle w:val="Heading2"/>
        <w:numPr>
          <w:ilvl w:val="0"/>
          <w:numId w:val="2"/>
        </w:numPr>
        <w:jc w:val="both"/>
        <w:rPr>
          <w:b w:val="0"/>
          <w:bCs w:val="0"/>
        </w:rPr>
      </w:pPr>
      <w:r w:rsidRPr="00437766">
        <w:rPr>
          <w:b w:val="0"/>
          <w:bCs w:val="0"/>
        </w:rPr>
        <w:t>Collaborated with Papa John's marketing and advertising teams to create visually appealing and engaging design materials, including flyers and other marketing collateral.</w:t>
      </w:r>
    </w:p>
    <w:p w14:paraId="144E3BFE" w14:textId="77777777" w:rsidR="00437766" w:rsidRPr="00437766" w:rsidRDefault="00437766" w:rsidP="00C97DA7">
      <w:pPr>
        <w:pStyle w:val="Heading2"/>
        <w:numPr>
          <w:ilvl w:val="0"/>
          <w:numId w:val="2"/>
        </w:numPr>
        <w:jc w:val="both"/>
        <w:rPr>
          <w:b w:val="0"/>
          <w:bCs w:val="0"/>
        </w:rPr>
      </w:pPr>
      <w:r w:rsidRPr="00437766">
        <w:rPr>
          <w:b w:val="0"/>
          <w:bCs w:val="0"/>
        </w:rPr>
        <w:t>Ensured that the design materials effectively communicated the brand's message and promoted their products and services.</w:t>
      </w:r>
    </w:p>
    <w:p w14:paraId="18603513" w14:textId="77777777" w:rsidR="00437766" w:rsidRPr="00437766" w:rsidRDefault="00437766" w:rsidP="00C97DA7">
      <w:pPr>
        <w:pStyle w:val="Heading2"/>
        <w:numPr>
          <w:ilvl w:val="0"/>
          <w:numId w:val="2"/>
        </w:numPr>
        <w:jc w:val="both"/>
        <w:rPr>
          <w:b w:val="0"/>
          <w:bCs w:val="0"/>
        </w:rPr>
      </w:pPr>
      <w:r w:rsidRPr="00437766">
        <w:rPr>
          <w:b w:val="0"/>
          <w:bCs w:val="0"/>
        </w:rPr>
        <w:t>Incorporated industry trends and new design technologies into the designs to keep the marketing materials fresh and relevant.</w:t>
      </w:r>
    </w:p>
    <w:p w14:paraId="3DE0DD6A" w14:textId="77777777" w:rsidR="00437766" w:rsidRPr="00437766" w:rsidRDefault="00437766" w:rsidP="00C97DA7">
      <w:pPr>
        <w:pStyle w:val="Heading2"/>
        <w:numPr>
          <w:ilvl w:val="0"/>
          <w:numId w:val="2"/>
        </w:numPr>
        <w:jc w:val="both"/>
        <w:rPr>
          <w:b w:val="0"/>
          <w:bCs w:val="0"/>
        </w:rPr>
      </w:pPr>
      <w:r w:rsidRPr="00437766">
        <w:rPr>
          <w:b w:val="0"/>
          <w:bCs w:val="0"/>
        </w:rPr>
        <w:t>Worked closely with printers and vendors to ensure high-quality printing of marketing materials and troubleshoot any issues during the printing process.</w:t>
      </w:r>
    </w:p>
    <w:p w14:paraId="769AF83B" w14:textId="77777777" w:rsidR="00437766" w:rsidRPr="00437766" w:rsidRDefault="00437766" w:rsidP="00C97DA7">
      <w:pPr>
        <w:pStyle w:val="Heading2"/>
        <w:numPr>
          <w:ilvl w:val="0"/>
          <w:numId w:val="2"/>
        </w:numPr>
        <w:jc w:val="both"/>
        <w:rPr>
          <w:b w:val="0"/>
          <w:bCs w:val="0"/>
        </w:rPr>
      </w:pPr>
      <w:r w:rsidRPr="00437766">
        <w:rPr>
          <w:b w:val="0"/>
          <w:bCs w:val="0"/>
        </w:rPr>
        <w:t>Managed multiple projects simultaneously, ensuring they were completed on time, within budget, and met the company's expectations for quality and effectiveness.</w:t>
      </w:r>
    </w:p>
    <w:p w14:paraId="3231EFA3" w14:textId="77777777" w:rsidR="00437766" w:rsidRPr="00437766" w:rsidRDefault="00437766" w:rsidP="00C97DA7">
      <w:pPr>
        <w:pStyle w:val="Heading2"/>
        <w:numPr>
          <w:ilvl w:val="0"/>
          <w:numId w:val="2"/>
        </w:numPr>
        <w:jc w:val="both"/>
        <w:rPr>
          <w:b w:val="0"/>
          <w:bCs w:val="0"/>
        </w:rPr>
      </w:pPr>
      <w:r w:rsidRPr="00437766">
        <w:rPr>
          <w:b w:val="0"/>
          <w:bCs w:val="0"/>
        </w:rPr>
        <w:t>Contributed to overall branding strategies and marketing campaigns that aligned with Papa John's goals and objectives.</w:t>
      </w:r>
    </w:p>
    <w:p w14:paraId="40C311F6" w14:textId="7EDBA8D0" w:rsidR="00437766" w:rsidRPr="00437766" w:rsidRDefault="00437766" w:rsidP="00C97DA7">
      <w:pPr>
        <w:pStyle w:val="Heading2"/>
        <w:numPr>
          <w:ilvl w:val="0"/>
          <w:numId w:val="2"/>
        </w:numPr>
        <w:jc w:val="both"/>
        <w:rPr>
          <w:b w:val="0"/>
          <w:bCs w:val="0"/>
        </w:rPr>
      </w:pPr>
      <w:r w:rsidRPr="00437766">
        <w:rPr>
          <w:b w:val="0"/>
          <w:bCs w:val="0"/>
        </w:rPr>
        <w:t>Stayed up to date with the latest design trends, tools, and technologies to ensure the designs remained at the forefront of the industry.</w:t>
      </w:r>
    </w:p>
    <w:p w14:paraId="453529E1" w14:textId="6185B477" w:rsidR="00E016D4" w:rsidRPr="006E1799" w:rsidRDefault="00437766" w:rsidP="006E1799">
      <w:pPr>
        <w:pStyle w:val="Heading2"/>
        <w:numPr>
          <w:ilvl w:val="0"/>
          <w:numId w:val="2"/>
        </w:numPr>
        <w:jc w:val="both"/>
        <w:rPr>
          <w:b w:val="0"/>
          <w:bCs w:val="0"/>
        </w:rPr>
      </w:pPr>
      <w:r w:rsidRPr="00437766">
        <w:rPr>
          <w:b w:val="0"/>
          <w:bCs w:val="0"/>
        </w:rPr>
        <w:t>Presented design proposals and recommendations to project teams and management, utilizing excellent communication skills and design expertise.</w:t>
      </w:r>
    </w:p>
    <w:p w14:paraId="7E334D27" w14:textId="7499A3FD" w:rsidR="00437766" w:rsidRPr="00D6086E" w:rsidRDefault="00437766" w:rsidP="00437766">
      <w:pPr>
        <w:pStyle w:val="Subtitle"/>
        <w:jc w:val="center"/>
      </w:pPr>
      <w:r>
        <w:t>Projects</w:t>
      </w:r>
    </w:p>
    <w:p w14:paraId="1123C2EA" w14:textId="77777777" w:rsidR="00437766" w:rsidRPr="0073141A" w:rsidRDefault="00437766" w:rsidP="00437766">
      <w:pPr>
        <w:rPr>
          <w:sz w:val="8"/>
          <w:szCs w:val="10"/>
        </w:rPr>
      </w:pPr>
      <w:r w:rsidRPr="0073141A">
        <w:rPr>
          <w:noProof/>
          <w:sz w:val="8"/>
          <w:szCs w:val="10"/>
        </w:rPr>
        <mc:AlternateContent>
          <mc:Choice Requires="wps">
            <w:drawing>
              <wp:inline distT="0" distB="0" distL="0" distR="0" wp14:anchorId="2A57FE4F" wp14:editId="0CC3E71B">
                <wp:extent cx="5943600" cy="0"/>
                <wp:effectExtent l="0" t="0" r="0" b="0"/>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5626C8F7"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439F76AE" w14:textId="77777777" w:rsidR="000904CA" w:rsidRPr="000904CA" w:rsidRDefault="000904CA" w:rsidP="000904CA">
      <w:pPr>
        <w:rPr>
          <w:b/>
          <w:bCs/>
        </w:rPr>
      </w:pPr>
      <w:r w:rsidRPr="000904CA">
        <w:rPr>
          <w:b/>
          <w:bCs/>
        </w:rPr>
        <w:t>MY NEST - A RENTAL WEBSITE</w:t>
      </w:r>
    </w:p>
    <w:p w14:paraId="5798C14F" w14:textId="77777777" w:rsidR="000904CA" w:rsidRPr="000904CA" w:rsidRDefault="000904CA" w:rsidP="00C97DA7">
      <w:pPr>
        <w:numPr>
          <w:ilvl w:val="0"/>
          <w:numId w:val="5"/>
        </w:numPr>
        <w:jc w:val="both"/>
      </w:pPr>
      <w:r w:rsidRPr="000904CA">
        <w:t>Designed and implemented a user-friendly rental website using HTML5, CSS3, and JavaScript.</w:t>
      </w:r>
    </w:p>
    <w:p w14:paraId="1A3CD436" w14:textId="77777777" w:rsidR="000904CA" w:rsidRPr="000904CA" w:rsidRDefault="000904CA" w:rsidP="00C97DA7">
      <w:pPr>
        <w:numPr>
          <w:ilvl w:val="0"/>
          <w:numId w:val="5"/>
        </w:numPr>
        <w:jc w:val="both"/>
      </w:pPr>
      <w:r w:rsidRPr="000904CA">
        <w:t>Developed intuitive user interfaces, search functionalities, and back-end integration for booking management and payment processing.</w:t>
      </w:r>
    </w:p>
    <w:p w14:paraId="2AA5CD4C" w14:textId="77777777" w:rsidR="000904CA" w:rsidRPr="000904CA" w:rsidRDefault="000904CA" w:rsidP="00C97DA7">
      <w:pPr>
        <w:numPr>
          <w:ilvl w:val="0"/>
          <w:numId w:val="5"/>
        </w:numPr>
        <w:jc w:val="both"/>
      </w:pPr>
      <w:r w:rsidRPr="000904CA">
        <w:t>Ensured website security and privacy through SSL encryption and implemented measures like user authentication.</w:t>
      </w:r>
    </w:p>
    <w:p w14:paraId="35C1A07F" w14:textId="77777777" w:rsidR="000904CA" w:rsidRPr="000904CA" w:rsidRDefault="000904CA" w:rsidP="00C97DA7">
      <w:pPr>
        <w:numPr>
          <w:ilvl w:val="0"/>
          <w:numId w:val="5"/>
        </w:numPr>
        <w:jc w:val="both"/>
      </w:pPr>
      <w:r w:rsidRPr="000904CA">
        <w:t>Optimized website performance by monitoring traffic, user behavior, and conversion rates.</w:t>
      </w:r>
    </w:p>
    <w:p w14:paraId="6036F157" w14:textId="77777777" w:rsidR="000904CA" w:rsidRPr="000904CA" w:rsidRDefault="000904CA" w:rsidP="00C97DA7">
      <w:pPr>
        <w:numPr>
          <w:ilvl w:val="0"/>
          <w:numId w:val="5"/>
        </w:numPr>
        <w:jc w:val="both"/>
      </w:pPr>
      <w:r w:rsidRPr="000904CA">
        <w:t>Collaborated with marketing and content teams to develop online marketing strategies.</w:t>
      </w:r>
    </w:p>
    <w:p w14:paraId="36D58234" w14:textId="77777777" w:rsidR="000904CA" w:rsidRPr="000904CA" w:rsidRDefault="000904CA" w:rsidP="00C97DA7">
      <w:pPr>
        <w:numPr>
          <w:ilvl w:val="0"/>
          <w:numId w:val="5"/>
        </w:numPr>
        <w:jc w:val="both"/>
      </w:pPr>
      <w:r w:rsidRPr="000904CA">
        <w:t>Updated and maintained the website based on user feedback and market trends.</w:t>
      </w:r>
    </w:p>
    <w:p w14:paraId="37F0D870" w14:textId="77777777" w:rsidR="000904CA" w:rsidRPr="000904CA" w:rsidRDefault="000904CA" w:rsidP="00C97DA7">
      <w:pPr>
        <w:jc w:val="both"/>
        <w:rPr>
          <w:b/>
          <w:bCs/>
        </w:rPr>
      </w:pPr>
      <w:r w:rsidRPr="000904CA">
        <w:rPr>
          <w:b/>
          <w:bCs/>
        </w:rPr>
        <w:t>HOME AUTOMATION USING RASPBERRY PI</w:t>
      </w:r>
    </w:p>
    <w:p w14:paraId="2DAC0878" w14:textId="77777777" w:rsidR="000904CA" w:rsidRPr="000904CA" w:rsidRDefault="000904CA" w:rsidP="00C97DA7">
      <w:pPr>
        <w:numPr>
          <w:ilvl w:val="0"/>
          <w:numId w:val="6"/>
        </w:numPr>
        <w:jc w:val="both"/>
      </w:pPr>
      <w:r w:rsidRPr="000904CA">
        <w:t>Designed a web interface using HTML, CSS, and JavaScript to remotely control and monitor connected devices.</w:t>
      </w:r>
    </w:p>
    <w:p w14:paraId="3BCDBDE2" w14:textId="77777777" w:rsidR="000904CA" w:rsidRPr="000904CA" w:rsidRDefault="000904CA" w:rsidP="00C97DA7">
      <w:pPr>
        <w:numPr>
          <w:ilvl w:val="0"/>
          <w:numId w:val="6"/>
        </w:numPr>
        <w:jc w:val="both"/>
      </w:pPr>
      <w:r w:rsidRPr="000904CA">
        <w:t>Integrated the web interface with Raspberry Pi and connected devices for home automation.</w:t>
      </w:r>
    </w:p>
    <w:p w14:paraId="5EFA5C38" w14:textId="77777777" w:rsidR="000904CA" w:rsidRPr="000904CA" w:rsidRDefault="000904CA" w:rsidP="00C97DA7">
      <w:pPr>
        <w:numPr>
          <w:ilvl w:val="0"/>
          <w:numId w:val="6"/>
        </w:numPr>
        <w:jc w:val="both"/>
      </w:pPr>
      <w:r w:rsidRPr="000904CA">
        <w:t>Implemented security features like user authentication and secure communication protocols.</w:t>
      </w:r>
    </w:p>
    <w:p w14:paraId="45B0B75F" w14:textId="0471E740" w:rsidR="000904CA" w:rsidRPr="000904CA" w:rsidRDefault="000904CA" w:rsidP="00C97DA7">
      <w:pPr>
        <w:numPr>
          <w:ilvl w:val="0"/>
          <w:numId w:val="6"/>
        </w:numPr>
        <w:jc w:val="both"/>
      </w:pPr>
      <w:r w:rsidRPr="000904CA">
        <w:t xml:space="preserve">Monitored system performance and </w:t>
      </w:r>
      <w:r w:rsidR="008D5B38" w:rsidRPr="000904CA">
        <w:t>troubleshot</w:t>
      </w:r>
      <w:r w:rsidRPr="000904CA">
        <w:t xml:space="preserve"> any issues with the web interface or connected devices.</w:t>
      </w:r>
    </w:p>
    <w:p w14:paraId="669B25E2" w14:textId="77777777" w:rsidR="00437766" w:rsidRDefault="00437766" w:rsidP="00C97DA7">
      <w:pPr>
        <w:jc w:val="both"/>
      </w:pPr>
    </w:p>
    <w:p w14:paraId="5180D709" w14:textId="6495FB4B" w:rsidR="000904CA" w:rsidRPr="000904CA" w:rsidRDefault="000904CA" w:rsidP="000904CA">
      <w:pPr>
        <w:rPr>
          <w:b/>
          <w:bCs/>
        </w:rPr>
      </w:pPr>
      <w:r w:rsidRPr="000904CA">
        <w:rPr>
          <w:b/>
          <w:bCs/>
        </w:rPr>
        <w:t>LET’EM COOK – A RECIPE SHARING WEBSITE (CASE STUDY)</w:t>
      </w:r>
    </w:p>
    <w:p w14:paraId="56C65035" w14:textId="77777777" w:rsidR="000904CA" w:rsidRPr="000904CA" w:rsidRDefault="000904CA" w:rsidP="00C97DA7">
      <w:pPr>
        <w:numPr>
          <w:ilvl w:val="0"/>
          <w:numId w:val="7"/>
        </w:numPr>
        <w:jc w:val="both"/>
      </w:pPr>
      <w:r w:rsidRPr="000904CA">
        <w:t>Designed and implemented a dynamic recipe sharing website using HTML5, CSS3, and JavaScript.</w:t>
      </w:r>
    </w:p>
    <w:p w14:paraId="10FFD63A" w14:textId="77777777" w:rsidR="000904CA" w:rsidRPr="000904CA" w:rsidRDefault="000904CA" w:rsidP="00C97DA7">
      <w:pPr>
        <w:numPr>
          <w:ilvl w:val="0"/>
          <w:numId w:val="7"/>
        </w:numPr>
        <w:jc w:val="both"/>
      </w:pPr>
      <w:r w:rsidRPr="000904CA">
        <w:t>Developed user-friendly interfaces for browsing, searching, and submitting recipes, ensuring a seamless user experience.</w:t>
      </w:r>
    </w:p>
    <w:p w14:paraId="41CA21CC" w14:textId="77777777" w:rsidR="000904CA" w:rsidRPr="000904CA" w:rsidRDefault="000904CA" w:rsidP="00C97DA7">
      <w:pPr>
        <w:numPr>
          <w:ilvl w:val="0"/>
          <w:numId w:val="7"/>
        </w:numPr>
        <w:jc w:val="both"/>
      </w:pPr>
      <w:r w:rsidRPr="000904CA">
        <w:t>Implemented user registration and authentication functionalities to ensure a secure and personalized experience for users.</w:t>
      </w:r>
    </w:p>
    <w:p w14:paraId="027F67D4" w14:textId="77777777" w:rsidR="000904CA" w:rsidRPr="000904CA" w:rsidRDefault="000904CA" w:rsidP="00C97DA7">
      <w:pPr>
        <w:numPr>
          <w:ilvl w:val="0"/>
          <w:numId w:val="7"/>
        </w:numPr>
        <w:jc w:val="both"/>
      </w:pPr>
      <w:r w:rsidRPr="000904CA">
        <w:lastRenderedPageBreak/>
        <w:t>Integrated social sharing features to enable users to easily share recipes on various platforms and expand the website's reach.</w:t>
      </w:r>
    </w:p>
    <w:p w14:paraId="6CBEE5E3" w14:textId="77777777" w:rsidR="000904CA" w:rsidRPr="000904CA" w:rsidRDefault="000904CA" w:rsidP="00C97DA7">
      <w:pPr>
        <w:numPr>
          <w:ilvl w:val="0"/>
          <w:numId w:val="7"/>
        </w:numPr>
        <w:jc w:val="both"/>
      </w:pPr>
      <w:r w:rsidRPr="000904CA">
        <w:t>Optimized website performance by leveraging caching techniques and minimizing loading times, enhancing the overall user experience.</w:t>
      </w:r>
    </w:p>
    <w:p w14:paraId="7286264E" w14:textId="77777777" w:rsidR="000904CA" w:rsidRPr="000904CA" w:rsidRDefault="000904CA" w:rsidP="00C97DA7">
      <w:pPr>
        <w:numPr>
          <w:ilvl w:val="0"/>
          <w:numId w:val="7"/>
        </w:numPr>
        <w:jc w:val="both"/>
      </w:pPr>
      <w:r w:rsidRPr="000904CA">
        <w:t>Collaborated with a team of content creators to curate and publish high-quality recipes and cooking tips, ensuring a diverse and engaging platform.</w:t>
      </w:r>
    </w:p>
    <w:p w14:paraId="1F788463" w14:textId="77777777" w:rsidR="000904CA" w:rsidRPr="000904CA" w:rsidRDefault="000904CA" w:rsidP="00C97DA7">
      <w:pPr>
        <w:numPr>
          <w:ilvl w:val="0"/>
          <w:numId w:val="7"/>
        </w:numPr>
        <w:jc w:val="both"/>
      </w:pPr>
      <w:r w:rsidRPr="000904CA">
        <w:t>Continuously updated and enhanced the website based on user feedback and emerging food trends to provide fresh and relevant content.</w:t>
      </w:r>
    </w:p>
    <w:p w14:paraId="6D7B7BCA" w14:textId="77777777" w:rsidR="000904CA" w:rsidRPr="000904CA" w:rsidRDefault="000904CA" w:rsidP="00C97DA7">
      <w:pPr>
        <w:numPr>
          <w:ilvl w:val="0"/>
          <w:numId w:val="7"/>
        </w:numPr>
        <w:jc w:val="both"/>
      </w:pPr>
      <w:r w:rsidRPr="000904CA">
        <w:t>Implemented SEO strategies to improve search engine visibility, attract a wider audience, and drive organic traffic to the website.</w:t>
      </w:r>
    </w:p>
    <w:p w14:paraId="3548EC92" w14:textId="77777777" w:rsidR="000904CA" w:rsidRDefault="000904CA" w:rsidP="00C97DA7">
      <w:pPr>
        <w:numPr>
          <w:ilvl w:val="0"/>
          <w:numId w:val="7"/>
        </w:numPr>
        <w:jc w:val="both"/>
      </w:pPr>
      <w:r w:rsidRPr="000904CA">
        <w:t>Ensured cross-browser compatibility and responsive design to deliver a seamless user experience across different devices, enhancing accessibility and usability.</w:t>
      </w:r>
    </w:p>
    <w:p w14:paraId="19BD834E" w14:textId="77777777" w:rsidR="000904CA" w:rsidRDefault="000904CA" w:rsidP="000904CA"/>
    <w:p w14:paraId="5FE70B8C" w14:textId="77777777" w:rsidR="000904CA" w:rsidRDefault="000904CA" w:rsidP="000904CA">
      <w:pPr>
        <w:rPr>
          <w:b/>
          <w:bCs/>
        </w:rPr>
      </w:pPr>
      <w:r w:rsidRPr="000904CA">
        <w:rPr>
          <w:b/>
          <w:bCs/>
        </w:rPr>
        <w:t>COVID-19 DETECTION USING CHEST X-RAYS WITH CNN MODELS</w:t>
      </w:r>
    </w:p>
    <w:p w14:paraId="4AD9AE0C" w14:textId="77777777" w:rsidR="00C97DA7" w:rsidRDefault="000904CA" w:rsidP="00C97DA7">
      <w:pPr>
        <w:numPr>
          <w:ilvl w:val="0"/>
          <w:numId w:val="7"/>
        </w:numPr>
        <w:jc w:val="both"/>
      </w:pPr>
      <w:r>
        <w:t>Developed a deep learning project for detecting COVID-19 using chest X-rays by leveraging CNN (Convolutional Neural Network) models.</w:t>
      </w:r>
    </w:p>
    <w:p w14:paraId="74E980E0" w14:textId="77777777" w:rsidR="00C97DA7" w:rsidRDefault="000904CA" w:rsidP="00C97DA7">
      <w:pPr>
        <w:numPr>
          <w:ilvl w:val="0"/>
          <w:numId w:val="7"/>
        </w:numPr>
        <w:jc w:val="both"/>
      </w:pPr>
      <w:r>
        <w:t>Collected and curated a large dataset of chest X-ray images, including COVID-19 positive, COVID-19 negative, and normal cases.</w:t>
      </w:r>
    </w:p>
    <w:p w14:paraId="5F2FFE0A" w14:textId="77777777" w:rsidR="00C97DA7" w:rsidRDefault="000904CA" w:rsidP="00C97DA7">
      <w:pPr>
        <w:numPr>
          <w:ilvl w:val="0"/>
          <w:numId w:val="7"/>
        </w:numPr>
        <w:jc w:val="both"/>
      </w:pPr>
      <w:r>
        <w:t>Preprocessed the dataset by resizing, normalizing, and augmenting the images to improve model performance and generalization.</w:t>
      </w:r>
    </w:p>
    <w:p w14:paraId="5244B078" w14:textId="77777777" w:rsidR="00C97DA7" w:rsidRDefault="000904CA" w:rsidP="00C97DA7">
      <w:pPr>
        <w:numPr>
          <w:ilvl w:val="0"/>
          <w:numId w:val="7"/>
        </w:numPr>
        <w:jc w:val="both"/>
      </w:pPr>
      <w:r>
        <w:t>Designed and implemented CNN architectures, such as ResNet, VGG, or DenseNet, to extract relevant features from the chest X-ray images.</w:t>
      </w:r>
    </w:p>
    <w:p w14:paraId="23679424" w14:textId="77777777" w:rsidR="00C97DA7" w:rsidRDefault="000904CA" w:rsidP="00C97DA7">
      <w:pPr>
        <w:numPr>
          <w:ilvl w:val="0"/>
          <w:numId w:val="7"/>
        </w:numPr>
        <w:jc w:val="both"/>
      </w:pPr>
      <w:r>
        <w:t>Trained the CNN models using the labeled dataset, optimizing the hyperparameters and loss functions for optimal performance.</w:t>
      </w:r>
    </w:p>
    <w:p w14:paraId="29AA0E60" w14:textId="77777777" w:rsidR="00C97DA7" w:rsidRDefault="000904CA" w:rsidP="00C97DA7">
      <w:pPr>
        <w:numPr>
          <w:ilvl w:val="0"/>
          <w:numId w:val="7"/>
        </w:numPr>
        <w:jc w:val="both"/>
      </w:pPr>
      <w:r>
        <w:t>Conducted rigorous testing and evaluation of the trained models on separate test sets to assess their accuracy and effectiveness in COVID-19 detection.</w:t>
      </w:r>
    </w:p>
    <w:p w14:paraId="2AB47360" w14:textId="77777777" w:rsidR="00C97DA7" w:rsidRDefault="000904CA" w:rsidP="00C97DA7">
      <w:pPr>
        <w:numPr>
          <w:ilvl w:val="0"/>
          <w:numId w:val="7"/>
        </w:numPr>
        <w:jc w:val="both"/>
      </w:pPr>
      <w:r>
        <w:t>Leveraged techniques like transfer learning and fine-tuning to improve model performance and adaptability to new datasets.</w:t>
      </w:r>
    </w:p>
    <w:p w14:paraId="09E677D4" w14:textId="77777777" w:rsidR="00C97DA7" w:rsidRDefault="000904CA" w:rsidP="00C97DA7">
      <w:pPr>
        <w:numPr>
          <w:ilvl w:val="0"/>
          <w:numId w:val="7"/>
        </w:numPr>
        <w:jc w:val="both"/>
      </w:pPr>
      <w:r>
        <w:t>Implemented visualization techniques to interpret the CNN models' predictions and gain insights into the features contributing to COVID-19 detection.</w:t>
      </w:r>
    </w:p>
    <w:p w14:paraId="3EE40D79" w14:textId="7FFCF043" w:rsidR="0073141A" w:rsidRDefault="000904CA" w:rsidP="00C97DA7">
      <w:pPr>
        <w:pStyle w:val="ListParagraph"/>
        <w:numPr>
          <w:ilvl w:val="0"/>
          <w:numId w:val="8"/>
        </w:numPr>
        <w:spacing w:line="276" w:lineRule="auto"/>
        <w:jc w:val="both"/>
      </w:pPr>
      <w:r>
        <w:t>Developed a user-friendly interface or web application to facilitate easy upload of chest X-ray images for COVID-19 detection.</w:t>
      </w:r>
    </w:p>
    <w:p w14:paraId="4DE5C0EF" w14:textId="77777777" w:rsidR="00E04EC3" w:rsidRPr="003D2014" w:rsidRDefault="00000000" w:rsidP="00C97DA7">
      <w:pPr>
        <w:pStyle w:val="Subtitle"/>
        <w:jc w:val="center"/>
      </w:pPr>
      <w:sdt>
        <w:sdtPr>
          <w:id w:val="-2054070331"/>
          <w:placeholder>
            <w:docPart w:val="35908FB5A2174DD9AC28B2E2DA8D28B7"/>
          </w:placeholder>
          <w:temporary/>
          <w:showingPlcHdr/>
          <w15:appearance w15:val="hidden"/>
        </w:sdtPr>
        <w:sdtContent>
          <w:r w:rsidR="00E04EC3">
            <w:t>Education</w:t>
          </w:r>
        </w:sdtContent>
      </w:sdt>
    </w:p>
    <w:p w14:paraId="022772D6" w14:textId="77777777" w:rsidR="0073141A" w:rsidRPr="0073141A" w:rsidRDefault="0073141A" w:rsidP="0073141A">
      <w:pPr>
        <w:rPr>
          <w:sz w:val="8"/>
          <w:szCs w:val="10"/>
        </w:rPr>
      </w:pPr>
      <w:r w:rsidRPr="0073141A">
        <w:rPr>
          <w:noProof/>
          <w:sz w:val="8"/>
          <w:szCs w:val="10"/>
        </w:rPr>
        <mc:AlternateContent>
          <mc:Choice Requires="wps">
            <w:drawing>
              <wp:inline distT="0" distB="0" distL="0" distR="0" wp14:anchorId="604C5929" wp14:editId="6C055933">
                <wp:extent cx="5943600" cy="0"/>
                <wp:effectExtent l="0" t="0" r="0" b="0"/>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6F09580B"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63309D6F" w14:textId="02CCFBE2" w:rsidR="00437766" w:rsidRPr="00437766" w:rsidRDefault="00437766" w:rsidP="00C97DA7">
      <w:pPr>
        <w:jc w:val="both"/>
        <w:rPr>
          <w:rFonts w:asciiTheme="majorHAnsi" w:eastAsiaTheme="majorEastAsia" w:hAnsiTheme="majorHAnsi" w:cstheme="majorBidi"/>
          <w:b/>
          <w:bCs/>
          <w:kern w:val="20"/>
          <w:szCs w:val="20"/>
          <w14:ligatures w14:val="standardContextual"/>
        </w:rPr>
      </w:pPr>
      <w:r w:rsidRPr="00437766">
        <w:rPr>
          <w:rFonts w:asciiTheme="majorHAnsi" w:eastAsiaTheme="majorEastAsia" w:hAnsiTheme="majorHAnsi" w:cstheme="majorBidi"/>
          <w:b/>
          <w:bCs/>
          <w:kern w:val="20"/>
          <w:szCs w:val="20"/>
          <w14:ligatures w14:val="standardContextual"/>
        </w:rPr>
        <w:t>MASTER</w:t>
      </w:r>
      <w:r>
        <w:rPr>
          <w:rFonts w:asciiTheme="majorHAnsi" w:eastAsiaTheme="majorEastAsia" w:hAnsiTheme="majorHAnsi" w:cstheme="majorBidi"/>
          <w:b/>
          <w:bCs/>
          <w:kern w:val="20"/>
          <w:szCs w:val="20"/>
          <w14:ligatures w14:val="standardContextual"/>
        </w:rPr>
        <w:t>’</w:t>
      </w:r>
      <w:r w:rsidRPr="00437766">
        <w:rPr>
          <w:rFonts w:asciiTheme="majorHAnsi" w:eastAsiaTheme="majorEastAsia" w:hAnsiTheme="majorHAnsi" w:cstheme="majorBidi"/>
          <w:b/>
          <w:bCs/>
          <w:kern w:val="20"/>
          <w:szCs w:val="20"/>
          <w14:ligatures w14:val="standardContextual"/>
        </w:rPr>
        <w:t xml:space="preserve">S IN COMPUTER &amp; INFORMATION SCIENCES - 4.0 GPA </w:t>
      </w:r>
    </w:p>
    <w:p w14:paraId="6697A87A" w14:textId="710A92BE" w:rsidR="00437766" w:rsidRPr="00437766" w:rsidRDefault="00437766" w:rsidP="00C97DA7">
      <w:pPr>
        <w:jc w:val="both"/>
        <w:rPr>
          <w:rFonts w:asciiTheme="majorHAnsi" w:eastAsiaTheme="majorEastAsia" w:hAnsiTheme="majorHAnsi" w:cstheme="majorBidi"/>
          <w:kern w:val="20"/>
          <w:szCs w:val="20"/>
          <w14:ligatures w14:val="standardContextual"/>
        </w:rPr>
      </w:pPr>
      <w:r w:rsidRPr="00437766">
        <w:rPr>
          <w:rFonts w:asciiTheme="majorHAnsi" w:eastAsiaTheme="majorEastAsia" w:hAnsiTheme="majorHAnsi" w:cstheme="majorBidi"/>
          <w:kern w:val="20"/>
          <w:szCs w:val="20"/>
          <w14:ligatures w14:val="standardContextual"/>
        </w:rPr>
        <w:t xml:space="preserve">New England College, NH </w:t>
      </w:r>
    </w:p>
    <w:p w14:paraId="2A77DF5B" w14:textId="1215A391" w:rsidR="00437766" w:rsidRPr="00437766" w:rsidRDefault="00437766" w:rsidP="00C97DA7">
      <w:pPr>
        <w:jc w:val="both"/>
        <w:rPr>
          <w:rFonts w:asciiTheme="majorHAnsi" w:eastAsiaTheme="majorEastAsia" w:hAnsiTheme="majorHAnsi" w:cstheme="majorBidi"/>
          <w:kern w:val="20"/>
          <w:sz w:val="18"/>
          <w:szCs w:val="18"/>
          <w14:ligatures w14:val="standardContextual"/>
        </w:rPr>
      </w:pPr>
      <w:r w:rsidRPr="00437766">
        <w:rPr>
          <w:rFonts w:asciiTheme="majorHAnsi" w:eastAsiaTheme="majorEastAsia" w:hAnsiTheme="majorHAnsi" w:cstheme="majorBidi"/>
          <w:kern w:val="20"/>
          <w:sz w:val="18"/>
          <w:szCs w:val="18"/>
          <w14:ligatures w14:val="standardContextual"/>
        </w:rPr>
        <w:t>Aug 2022 - May 2023</w:t>
      </w:r>
    </w:p>
    <w:p w14:paraId="53C05F14" w14:textId="77777777" w:rsidR="00437766" w:rsidRDefault="00437766" w:rsidP="00C97DA7">
      <w:pPr>
        <w:numPr>
          <w:ilvl w:val="0"/>
          <w:numId w:val="3"/>
        </w:numPr>
        <w:jc w:val="both"/>
        <w:rPr>
          <w:rFonts w:asciiTheme="majorHAnsi" w:eastAsiaTheme="majorEastAsia" w:hAnsiTheme="majorHAnsi" w:cstheme="majorBidi"/>
          <w:kern w:val="20"/>
          <w:szCs w:val="20"/>
          <w14:ligatures w14:val="standardContextual"/>
        </w:rPr>
      </w:pPr>
      <w:r w:rsidRPr="00437766">
        <w:rPr>
          <w:rFonts w:asciiTheme="majorHAnsi" w:eastAsiaTheme="majorEastAsia" w:hAnsiTheme="majorHAnsi" w:cstheme="majorBidi"/>
          <w:kern w:val="20"/>
          <w:szCs w:val="20"/>
          <w14:ligatures w14:val="standardContextual"/>
        </w:rPr>
        <w:t>Coursework: Database Design, Information Security, Python Programming, Cloud Computing Concepts</w:t>
      </w:r>
    </w:p>
    <w:p w14:paraId="0043012A" w14:textId="77777777" w:rsidR="00437766" w:rsidRPr="00437766" w:rsidRDefault="00437766" w:rsidP="00C97DA7">
      <w:pPr>
        <w:ind w:left="720"/>
        <w:jc w:val="both"/>
        <w:rPr>
          <w:rFonts w:asciiTheme="majorHAnsi" w:eastAsiaTheme="majorEastAsia" w:hAnsiTheme="majorHAnsi" w:cstheme="majorBidi"/>
          <w:kern w:val="20"/>
          <w:szCs w:val="20"/>
          <w14:ligatures w14:val="standardContextual"/>
        </w:rPr>
      </w:pPr>
    </w:p>
    <w:p w14:paraId="4DA0CAED" w14:textId="2FEAD826" w:rsidR="00437766" w:rsidRDefault="00437766" w:rsidP="00C97DA7">
      <w:pPr>
        <w:jc w:val="both"/>
        <w:rPr>
          <w:rFonts w:asciiTheme="majorHAnsi" w:eastAsiaTheme="majorEastAsia" w:hAnsiTheme="majorHAnsi" w:cstheme="majorBidi"/>
          <w:b/>
          <w:bCs/>
          <w:kern w:val="20"/>
          <w:szCs w:val="20"/>
          <w14:ligatures w14:val="standardContextual"/>
        </w:rPr>
      </w:pPr>
      <w:r w:rsidRPr="00437766">
        <w:rPr>
          <w:rFonts w:asciiTheme="majorHAnsi" w:eastAsiaTheme="majorEastAsia" w:hAnsiTheme="majorHAnsi" w:cstheme="majorBidi"/>
          <w:b/>
          <w:bCs/>
          <w:kern w:val="20"/>
          <w:szCs w:val="20"/>
          <w14:ligatures w14:val="standardContextual"/>
        </w:rPr>
        <w:t xml:space="preserve">BACHELOR OF TECHNOLOGY IN COMPUTER SCIENCE &amp; ENGINEERING - 3.23 GPA </w:t>
      </w:r>
    </w:p>
    <w:p w14:paraId="1F162FAD" w14:textId="76AC5E0B" w:rsidR="00437766" w:rsidRPr="00437766" w:rsidRDefault="00437766" w:rsidP="00C97DA7">
      <w:pPr>
        <w:jc w:val="both"/>
        <w:rPr>
          <w:rFonts w:asciiTheme="majorHAnsi" w:eastAsiaTheme="majorEastAsia" w:hAnsiTheme="majorHAnsi" w:cstheme="majorBidi"/>
          <w:kern w:val="20"/>
          <w:szCs w:val="20"/>
          <w14:ligatures w14:val="standardContextual"/>
        </w:rPr>
      </w:pPr>
      <w:r w:rsidRPr="00437766">
        <w:rPr>
          <w:rFonts w:asciiTheme="majorHAnsi" w:eastAsiaTheme="majorEastAsia" w:hAnsiTheme="majorHAnsi" w:cstheme="majorBidi"/>
          <w:kern w:val="20"/>
          <w:szCs w:val="20"/>
          <w14:ligatures w14:val="standardContextual"/>
        </w:rPr>
        <w:t xml:space="preserve">KL Deemed to be University, Guntur, India </w:t>
      </w:r>
    </w:p>
    <w:p w14:paraId="160C64E0" w14:textId="312FD485" w:rsidR="00437766" w:rsidRPr="00437766" w:rsidRDefault="00437766" w:rsidP="00C97DA7">
      <w:pPr>
        <w:jc w:val="both"/>
        <w:rPr>
          <w:rFonts w:asciiTheme="majorHAnsi" w:eastAsiaTheme="majorEastAsia" w:hAnsiTheme="majorHAnsi" w:cstheme="majorBidi"/>
          <w:kern w:val="20"/>
          <w:sz w:val="18"/>
          <w:szCs w:val="18"/>
          <w14:ligatures w14:val="standardContextual"/>
        </w:rPr>
      </w:pPr>
      <w:r w:rsidRPr="00437766">
        <w:rPr>
          <w:rFonts w:asciiTheme="majorHAnsi" w:eastAsiaTheme="majorEastAsia" w:hAnsiTheme="majorHAnsi" w:cstheme="majorBidi"/>
          <w:kern w:val="20"/>
          <w:sz w:val="18"/>
          <w:szCs w:val="18"/>
          <w14:ligatures w14:val="standardContextual"/>
        </w:rPr>
        <w:t>Aug 2017 - May 2021</w:t>
      </w:r>
    </w:p>
    <w:p w14:paraId="65736527" w14:textId="6D69A85E" w:rsidR="00157636" w:rsidRPr="006E1799" w:rsidRDefault="00437766" w:rsidP="00BB27DA">
      <w:pPr>
        <w:numPr>
          <w:ilvl w:val="0"/>
          <w:numId w:val="4"/>
        </w:numPr>
        <w:jc w:val="both"/>
        <w:rPr>
          <w:rFonts w:asciiTheme="majorHAnsi" w:eastAsiaTheme="majorEastAsia" w:hAnsiTheme="majorHAnsi" w:cstheme="majorBidi"/>
          <w:kern w:val="20"/>
          <w:szCs w:val="20"/>
          <w14:ligatures w14:val="standardContextual"/>
        </w:rPr>
      </w:pPr>
      <w:r w:rsidRPr="00437766">
        <w:rPr>
          <w:rFonts w:asciiTheme="majorHAnsi" w:eastAsiaTheme="majorEastAsia" w:hAnsiTheme="majorHAnsi" w:cstheme="majorBidi"/>
          <w:kern w:val="20"/>
          <w:szCs w:val="20"/>
          <w14:ligatures w14:val="standardContextual"/>
        </w:rPr>
        <w:t>Coursework: Web Development, OOPS, Data Structures, Operating Systems, DBMS, Big Data Analytics, Software Engineering, Distributed Computing</w:t>
      </w:r>
    </w:p>
    <w:sectPr w:rsidR="00157636" w:rsidRPr="006E1799" w:rsidSect="00083B45">
      <w:pgSz w:w="12240" w:h="15840" w:code="1"/>
      <w:pgMar w:top="90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BAF6" w14:textId="77777777" w:rsidR="005C6335" w:rsidRDefault="005C6335">
      <w:r>
        <w:separator/>
      </w:r>
    </w:p>
  </w:endnote>
  <w:endnote w:type="continuationSeparator" w:id="0">
    <w:p w14:paraId="10F17150" w14:textId="77777777" w:rsidR="005C6335" w:rsidRDefault="005C6335">
      <w:r>
        <w:continuationSeparator/>
      </w:r>
    </w:p>
  </w:endnote>
  <w:endnote w:type="continuationNotice" w:id="1">
    <w:p w14:paraId="7C4ED0BF" w14:textId="77777777" w:rsidR="005C6335" w:rsidRDefault="005C63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4D25" w14:textId="77777777" w:rsidR="005C6335" w:rsidRDefault="005C6335">
      <w:r>
        <w:separator/>
      </w:r>
    </w:p>
  </w:footnote>
  <w:footnote w:type="continuationSeparator" w:id="0">
    <w:p w14:paraId="4F358BEA" w14:textId="77777777" w:rsidR="005C6335" w:rsidRDefault="005C6335">
      <w:r>
        <w:continuationSeparator/>
      </w:r>
    </w:p>
  </w:footnote>
  <w:footnote w:type="continuationNotice" w:id="1">
    <w:p w14:paraId="0816E332" w14:textId="77777777" w:rsidR="005C6335" w:rsidRDefault="005C63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C34"/>
    <w:multiLevelType w:val="multilevel"/>
    <w:tmpl w:val="624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A4B8F"/>
    <w:multiLevelType w:val="multilevel"/>
    <w:tmpl w:val="BE6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0E7555"/>
    <w:multiLevelType w:val="multilevel"/>
    <w:tmpl w:val="32EA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1152E"/>
    <w:multiLevelType w:val="multilevel"/>
    <w:tmpl w:val="6B38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D5065B"/>
    <w:multiLevelType w:val="multilevel"/>
    <w:tmpl w:val="F37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F4184B"/>
    <w:multiLevelType w:val="multilevel"/>
    <w:tmpl w:val="72B0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8401A0"/>
    <w:multiLevelType w:val="hybridMultilevel"/>
    <w:tmpl w:val="F13A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F5C33"/>
    <w:multiLevelType w:val="multilevel"/>
    <w:tmpl w:val="9BF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9311E3"/>
    <w:multiLevelType w:val="multilevel"/>
    <w:tmpl w:val="CC5E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9D290A"/>
    <w:multiLevelType w:val="multilevel"/>
    <w:tmpl w:val="41F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266082"/>
    <w:multiLevelType w:val="hybridMultilevel"/>
    <w:tmpl w:val="540A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326417">
    <w:abstractNumId w:val="5"/>
  </w:num>
  <w:num w:numId="2" w16cid:durableId="252516228">
    <w:abstractNumId w:val="3"/>
  </w:num>
  <w:num w:numId="3" w16cid:durableId="549263463">
    <w:abstractNumId w:val="4"/>
  </w:num>
  <w:num w:numId="4" w16cid:durableId="1830511155">
    <w:abstractNumId w:val="9"/>
  </w:num>
  <w:num w:numId="5" w16cid:durableId="1413315453">
    <w:abstractNumId w:val="8"/>
  </w:num>
  <w:num w:numId="6" w16cid:durableId="750590928">
    <w:abstractNumId w:val="0"/>
  </w:num>
  <w:num w:numId="7" w16cid:durableId="1786925858">
    <w:abstractNumId w:val="7"/>
  </w:num>
  <w:num w:numId="8" w16cid:durableId="1297569630">
    <w:abstractNumId w:val="10"/>
  </w:num>
  <w:num w:numId="9" w16cid:durableId="573902886">
    <w:abstractNumId w:val="1"/>
  </w:num>
  <w:num w:numId="10" w16cid:durableId="790440559">
    <w:abstractNumId w:val="2"/>
  </w:num>
  <w:num w:numId="11" w16cid:durableId="2087803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A2D"/>
    <w:rsid w:val="0000719A"/>
    <w:rsid w:val="0002414F"/>
    <w:rsid w:val="000417C2"/>
    <w:rsid w:val="000559E9"/>
    <w:rsid w:val="00055EAC"/>
    <w:rsid w:val="00083B45"/>
    <w:rsid w:val="000847F8"/>
    <w:rsid w:val="00085FD1"/>
    <w:rsid w:val="00086B23"/>
    <w:rsid w:val="000904CA"/>
    <w:rsid w:val="00091EFF"/>
    <w:rsid w:val="000A1504"/>
    <w:rsid w:val="000B521F"/>
    <w:rsid w:val="000C2A31"/>
    <w:rsid w:val="000E3CAB"/>
    <w:rsid w:val="000F2308"/>
    <w:rsid w:val="00121C4C"/>
    <w:rsid w:val="00145CB2"/>
    <w:rsid w:val="00147E9F"/>
    <w:rsid w:val="00157636"/>
    <w:rsid w:val="00180522"/>
    <w:rsid w:val="001B3A84"/>
    <w:rsid w:val="001F7E09"/>
    <w:rsid w:val="0020765E"/>
    <w:rsid w:val="00210B2C"/>
    <w:rsid w:val="00221F77"/>
    <w:rsid w:val="00227E60"/>
    <w:rsid w:val="0025653C"/>
    <w:rsid w:val="00297CEE"/>
    <w:rsid w:val="002A247A"/>
    <w:rsid w:val="002C032C"/>
    <w:rsid w:val="002C333F"/>
    <w:rsid w:val="002C7503"/>
    <w:rsid w:val="003042AE"/>
    <w:rsid w:val="00304FA9"/>
    <w:rsid w:val="00316F22"/>
    <w:rsid w:val="003205DB"/>
    <w:rsid w:val="00325A7F"/>
    <w:rsid w:val="003338A6"/>
    <w:rsid w:val="0034487E"/>
    <w:rsid w:val="003651D7"/>
    <w:rsid w:val="00395E0C"/>
    <w:rsid w:val="003D2014"/>
    <w:rsid w:val="003D4A46"/>
    <w:rsid w:val="003F31F1"/>
    <w:rsid w:val="00401F2F"/>
    <w:rsid w:val="004033F3"/>
    <w:rsid w:val="00422923"/>
    <w:rsid w:val="00434F47"/>
    <w:rsid w:val="00437766"/>
    <w:rsid w:val="00437A10"/>
    <w:rsid w:val="0045065D"/>
    <w:rsid w:val="00453E91"/>
    <w:rsid w:val="004610A1"/>
    <w:rsid w:val="00462C38"/>
    <w:rsid w:val="00481EEF"/>
    <w:rsid w:val="004864CA"/>
    <w:rsid w:val="0049743F"/>
    <w:rsid w:val="004D0B3E"/>
    <w:rsid w:val="004D72EE"/>
    <w:rsid w:val="004F6A3D"/>
    <w:rsid w:val="00530789"/>
    <w:rsid w:val="00536F97"/>
    <w:rsid w:val="00546455"/>
    <w:rsid w:val="00550471"/>
    <w:rsid w:val="005523C2"/>
    <w:rsid w:val="00567F1E"/>
    <w:rsid w:val="00593E3F"/>
    <w:rsid w:val="00594D06"/>
    <w:rsid w:val="005B4E1A"/>
    <w:rsid w:val="005C6335"/>
    <w:rsid w:val="00603D4A"/>
    <w:rsid w:val="006119C6"/>
    <w:rsid w:val="0061415E"/>
    <w:rsid w:val="00623D0E"/>
    <w:rsid w:val="00625A91"/>
    <w:rsid w:val="006400F4"/>
    <w:rsid w:val="00654C5D"/>
    <w:rsid w:val="00656121"/>
    <w:rsid w:val="00683C6E"/>
    <w:rsid w:val="006C43C3"/>
    <w:rsid w:val="006D072C"/>
    <w:rsid w:val="006E1799"/>
    <w:rsid w:val="006F03D8"/>
    <w:rsid w:val="00707812"/>
    <w:rsid w:val="0071199E"/>
    <w:rsid w:val="00725ADC"/>
    <w:rsid w:val="0073141A"/>
    <w:rsid w:val="00734FA2"/>
    <w:rsid w:val="00761740"/>
    <w:rsid w:val="0079195D"/>
    <w:rsid w:val="007E0C79"/>
    <w:rsid w:val="007E6C80"/>
    <w:rsid w:val="007F7F10"/>
    <w:rsid w:val="00804720"/>
    <w:rsid w:val="008055F6"/>
    <w:rsid w:val="00810625"/>
    <w:rsid w:val="00865940"/>
    <w:rsid w:val="0087472A"/>
    <w:rsid w:val="00890224"/>
    <w:rsid w:val="00897E13"/>
    <w:rsid w:val="008A268C"/>
    <w:rsid w:val="008A4A2D"/>
    <w:rsid w:val="008B0503"/>
    <w:rsid w:val="008D5B38"/>
    <w:rsid w:val="008E06D2"/>
    <w:rsid w:val="008F2E9E"/>
    <w:rsid w:val="00925A31"/>
    <w:rsid w:val="009419C7"/>
    <w:rsid w:val="0094508F"/>
    <w:rsid w:val="0094715B"/>
    <w:rsid w:val="0095574D"/>
    <w:rsid w:val="00967291"/>
    <w:rsid w:val="00990C20"/>
    <w:rsid w:val="009B34C1"/>
    <w:rsid w:val="009D7CE1"/>
    <w:rsid w:val="009E03B5"/>
    <w:rsid w:val="009E4F87"/>
    <w:rsid w:val="009F4D2E"/>
    <w:rsid w:val="00A014CD"/>
    <w:rsid w:val="00A01DCB"/>
    <w:rsid w:val="00A1362C"/>
    <w:rsid w:val="00A14C84"/>
    <w:rsid w:val="00A47788"/>
    <w:rsid w:val="00A83796"/>
    <w:rsid w:val="00AF0C18"/>
    <w:rsid w:val="00AF156D"/>
    <w:rsid w:val="00AF3EFF"/>
    <w:rsid w:val="00AF634C"/>
    <w:rsid w:val="00B023BC"/>
    <w:rsid w:val="00B12690"/>
    <w:rsid w:val="00B44FA8"/>
    <w:rsid w:val="00B459E2"/>
    <w:rsid w:val="00B84902"/>
    <w:rsid w:val="00B95040"/>
    <w:rsid w:val="00BA77F3"/>
    <w:rsid w:val="00BB27DA"/>
    <w:rsid w:val="00BC06B7"/>
    <w:rsid w:val="00BD346C"/>
    <w:rsid w:val="00BE1681"/>
    <w:rsid w:val="00BE2A68"/>
    <w:rsid w:val="00BE5273"/>
    <w:rsid w:val="00C20F00"/>
    <w:rsid w:val="00C340BD"/>
    <w:rsid w:val="00C34DD7"/>
    <w:rsid w:val="00C40F70"/>
    <w:rsid w:val="00C42DDC"/>
    <w:rsid w:val="00C53E83"/>
    <w:rsid w:val="00C747E2"/>
    <w:rsid w:val="00C839CF"/>
    <w:rsid w:val="00C851CB"/>
    <w:rsid w:val="00C91915"/>
    <w:rsid w:val="00C95ADB"/>
    <w:rsid w:val="00C97DA7"/>
    <w:rsid w:val="00CE43CD"/>
    <w:rsid w:val="00CF5950"/>
    <w:rsid w:val="00D12C4F"/>
    <w:rsid w:val="00D21A17"/>
    <w:rsid w:val="00D2231F"/>
    <w:rsid w:val="00D31237"/>
    <w:rsid w:val="00D418EE"/>
    <w:rsid w:val="00D518CE"/>
    <w:rsid w:val="00D6086E"/>
    <w:rsid w:val="00D70BF6"/>
    <w:rsid w:val="00DD4F1B"/>
    <w:rsid w:val="00DE7BDB"/>
    <w:rsid w:val="00E016D4"/>
    <w:rsid w:val="00E04EC3"/>
    <w:rsid w:val="00E2082E"/>
    <w:rsid w:val="00E61E6D"/>
    <w:rsid w:val="00EA2911"/>
    <w:rsid w:val="00F264E1"/>
    <w:rsid w:val="00F31FB5"/>
    <w:rsid w:val="00F41955"/>
    <w:rsid w:val="00F619C3"/>
    <w:rsid w:val="00F66558"/>
    <w:rsid w:val="00FA1F9A"/>
    <w:rsid w:val="00FA6173"/>
    <w:rsid w:val="00FD05CE"/>
    <w:rsid w:val="00FD2C52"/>
    <w:rsid w:val="00FD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A93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2"/>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68C"/>
    <w:pPr>
      <w:spacing w:before="120" w:after="0" w:line="240" w:lineRule="auto"/>
    </w:pPr>
    <w:rPr>
      <w:color w:val="595959" w:themeColor="text1" w:themeTint="A6"/>
      <w:sz w:val="20"/>
    </w:rPr>
  </w:style>
  <w:style w:type="paragraph" w:styleId="Heading1">
    <w:name w:val="heading 1"/>
    <w:basedOn w:val="Normal"/>
    <w:next w:val="Normal"/>
    <w:link w:val="Heading1Char"/>
    <w:uiPriority w:val="9"/>
    <w:qFormat/>
    <w:rsid w:val="00D6086E"/>
    <w:pPr>
      <w:outlineLvl w:val="0"/>
    </w:pPr>
    <w:rPr>
      <w:rFonts w:asciiTheme="majorHAnsi" w:eastAsiaTheme="majorEastAsia" w:hAnsiTheme="majorHAnsi" w:cstheme="majorBidi"/>
      <w:kern w:val="20"/>
      <w:sz w:val="18"/>
      <w:szCs w:val="20"/>
    </w:rPr>
  </w:style>
  <w:style w:type="paragraph" w:styleId="Heading2">
    <w:name w:val="heading 2"/>
    <w:basedOn w:val="Normal"/>
    <w:next w:val="Normal"/>
    <w:link w:val="Heading2Char"/>
    <w:uiPriority w:val="9"/>
    <w:rsid w:val="0073141A"/>
    <w:pPr>
      <w:keepNext/>
      <w:keepLines/>
      <w:tabs>
        <w:tab w:val="right" w:pos="9360"/>
      </w:tabs>
      <w:spacing w:after="120"/>
      <w:outlineLvl w:val="1"/>
    </w:pPr>
    <w:rPr>
      <w:rFonts w:asciiTheme="majorHAnsi" w:eastAsiaTheme="majorEastAsia" w:hAnsiTheme="majorHAnsi" w:cstheme="majorBidi"/>
      <w:b/>
      <w:bCs/>
      <w:kern w:val="20"/>
      <w:szCs w:val="20"/>
      <w14:ligatures w14:val="standardContextual"/>
    </w:rPr>
  </w:style>
  <w:style w:type="paragraph" w:styleId="Heading3">
    <w:name w:val="heading 3"/>
    <w:basedOn w:val="Normal"/>
    <w:next w:val="Normal"/>
    <w:link w:val="Heading3Char"/>
    <w:uiPriority w:val="9"/>
    <w:qFormat/>
    <w:rsid w:val="00D6086E"/>
    <w:pPr>
      <w:keepNext/>
      <w:keepLines/>
      <w:outlineLvl w:val="2"/>
    </w:pPr>
    <w:rPr>
      <w:rFonts w:asciiTheme="majorHAnsi" w:eastAsiaTheme="majorEastAsia" w:hAnsiTheme="majorHAnsi" w:cstheme="majorBidi"/>
      <w:b/>
      <w:sz w:val="18"/>
      <w:szCs w:val="24"/>
    </w:rPr>
  </w:style>
  <w:style w:type="paragraph" w:styleId="Heading4">
    <w:name w:val="heading 4"/>
    <w:basedOn w:val="Normal"/>
    <w:next w:val="Normal"/>
    <w:link w:val="Heading4Char"/>
    <w:uiPriority w:val="9"/>
    <w:semiHidden/>
    <w:pPr>
      <w:keepNext/>
      <w:keepLines/>
      <w:spacing w:before="4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qFormat/>
    <w:pPr>
      <w:keepNext/>
      <w:keepLines/>
      <w:spacing w:before="4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qFormat/>
    <w:rPr>
      <w:b/>
      <w:bCs/>
      <w:i/>
      <w:iCs/>
      <w:spacing w:val="0"/>
    </w:rPr>
  </w:style>
  <w:style w:type="character" w:styleId="IntenseReference">
    <w:name w:val="Intense Reference"/>
    <w:basedOn w:val="DefaultParagraphFont"/>
    <w:uiPriority w:val="32"/>
    <w:semiHidden/>
    <w:qFormat/>
    <w:rPr>
      <w:b/>
      <w:bCs/>
      <w:caps w:val="0"/>
      <w:smallCaps/>
      <w:color w:val="7E97AD" w:themeColor="accent1"/>
      <w:spacing w:val="0"/>
    </w:rPr>
  </w:style>
  <w:style w:type="character" w:customStyle="1" w:styleId="Heading1Char">
    <w:name w:val="Heading 1 Char"/>
    <w:basedOn w:val="DefaultParagraphFont"/>
    <w:link w:val="Heading1"/>
    <w:uiPriority w:val="9"/>
    <w:rsid w:val="00D6086E"/>
    <w:rPr>
      <w:rFonts w:asciiTheme="majorHAnsi" w:eastAsiaTheme="majorEastAsia" w:hAnsiTheme="majorHAnsi" w:cstheme="majorBidi"/>
      <w:color w:val="595959" w:themeColor="text1" w:themeTint="A6"/>
      <w:kern w:val="20"/>
      <w:sz w:val="18"/>
      <w:szCs w:val="20"/>
    </w:rPr>
  </w:style>
  <w:style w:type="character" w:customStyle="1" w:styleId="Heading2Char">
    <w:name w:val="Heading 2 Char"/>
    <w:basedOn w:val="DefaultParagraphFont"/>
    <w:link w:val="Heading2"/>
    <w:uiPriority w:val="9"/>
    <w:rsid w:val="0073141A"/>
    <w:rPr>
      <w:rFonts w:asciiTheme="majorHAnsi" w:eastAsiaTheme="majorEastAsia" w:hAnsiTheme="majorHAnsi" w:cstheme="majorBidi"/>
      <w:b/>
      <w:bCs/>
      <w:color w:val="595959" w:themeColor="text1" w:themeTint="A6"/>
      <w:kern w:val="20"/>
      <w:sz w:val="20"/>
      <w:szCs w:val="20"/>
      <w14:ligatures w14:val="standardContextual"/>
    </w:rPr>
  </w:style>
  <w:style w:type="character" w:styleId="PlaceholderText">
    <w:name w:val="Placeholder Text"/>
    <w:basedOn w:val="DefaultParagraphFont"/>
    <w:uiPriority w:val="99"/>
    <w:semiHidden/>
    <w:rsid w:val="00DE7BDB"/>
    <w:rPr>
      <w:color w:val="80808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character" w:customStyle="1" w:styleId="Heading3Char">
    <w:name w:val="Heading 3 Char"/>
    <w:basedOn w:val="DefaultParagraphFont"/>
    <w:link w:val="Heading3"/>
    <w:uiPriority w:val="9"/>
    <w:rsid w:val="00D6086E"/>
    <w:rPr>
      <w:rFonts w:asciiTheme="majorHAnsi" w:eastAsiaTheme="majorEastAsia" w:hAnsiTheme="majorHAnsi" w:cstheme="majorBidi"/>
      <w:b/>
      <w:color w:val="595959" w:themeColor="text1" w:themeTint="A6"/>
      <w:sz w:val="18"/>
      <w:szCs w:val="24"/>
    </w:rPr>
  </w:style>
  <w:style w:type="character" w:customStyle="1" w:styleId="Heading4Char">
    <w:name w:val="Heading 4 Char"/>
    <w:basedOn w:val="DefaultParagraphFont"/>
    <w:link w:val="Heading4"/>
    <w:uiPriority w:val="9"/>
    <w:semiHidden/>
    <w:rsid w:val="00D6086E"/>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sid w:val="00D6086E"/>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sid w:val="00D6086E"/>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sid w:val="00D6086E"/>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sid w:val="00D6086E"/>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sid w:val="00D6086E"/>
    <w:rPr>
      <w:rFonts w:asciiTheme="majorHAnsi" w:eastAsiaTheme="majorEastAsia" w:hAnsiTheme="majorHAnsi" w:cstheme="majorBidi"/>
      <w:i/>
      <w:iCs/>
      <w:color w:val="272727" w:themeColor="text1" w:themeTint="D8"/>
      <w:sz w:val="18"/>
      <w:szCs w:val="21"/>
    </w:rPr>
  </w:style>
  <w:style w:type="paragraph" w:styleId="Subtitle">
    <w:name w:val="Subtitle"/>
    <w:basedOn w:val="Normal"/>
    <w:next w:val="Normal"/>
    <w:link w:val="SubtitleChar"/>
    <w:uiPriority w:val="2"/>
    <w:rsid w:val="0073141A"/>
    <w:pPr>
      <w:spacing w:before="360" w:after="120"/>
    </w:pPr>
    <w:rPr>
      <w:b/>
      <w:caps/>
      <w:color w:val="577188" w:themeColor="accent1" w:themeShade="BF"/>
      <w:spacing w:val="20"/>
    </w:rPr>
  </w:style>
  <w:style w:type="character" w:customStyle="1" w:styleId="SubtitleChar">
    <w:name w:val="Subtitle Char"/>
    <w:basedOn w:val="DefaultParagraphFont"/>
    <w:link w:val="Subtitle"/>
    <w:uiPriority w:val="2"/>
    <w:rsid w:val="0073141A"/>
    <w:rPr>
      <w:b/>
      <w:caps/>
      <w:color w:val="577188" w:themeColor="accent1" w:themeShade="BF"/>
      <w:spacing w:val="20"/>
      <w:sz w:val="20"/>
    </w:rPr>
  </w:style>
  <w:style w:type="character" w:customStyle="1" w:styleId="UnresolvedMention1">
    <w:name w:val="Unresolved Mention1"/>
    <w:basedOn w:val="DefaultParagraphFont"/>
    <w:uiPriority w:val="99"/>
    <w:semiHidden/>
    <w:rsid w:val="0034487E"/>
    <w:rPr>
      <w:color w:val="605E5C"/>
      <w:shd w:val="clear" w:color="auto" w:fill="E1DFDD"/>
    </w:rPr>
  </w:style>
  <w:style w:type="table" w:styleId="TableGrid">
    <w:name w:val="Table Grid"/>
    <w:basedOn w:val="TableNormal"/>
    <w:uiPriority w:val="39"/>
    <w:rsid w:val="00CF5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rsid w:val="00CF5950"/>
    <w:pPr>
      <w:contextualSpacing/>
    </w:pPr>
    <w:rPr>
      <w:rFonts w:asciiTheme="majorHAnsi" w:eastAsiaTheme="majorEastAsia" w:hAnsiTheme="majorHAnsi" w:cstheme="majorBidi"/>
      <w:b/>
      <w:caps/>
      <w:color w:val="577188" w:themeColor="accent1" w:themeShade="BF"/>
      <w:spacing w:val="80"/>
      <w:sz w:val="56"/>
      <w:szCs w:val="56"/>
    </w:rPr>
  </w:style>
  <w:style w:type="character" w:customStyle="1" w:styleId="TitleChar">
    <w:name w:val="Title Char"/>
    <w:basedOn w:val="DefaultParagraphFont"/>
    <w:link w:val="Title"/>
    <w:uiPriority w:val="1"/>
    <w:rsid w:val="00CF5950"/>
    <w:rPr>
      <w:rFonts w:asciiTheme="majorHAnsi" w:eastAsiaTheme="majorEastAsia" w:hAnsiTheme="majorHAnsi" w:cstheme="majorBidi"/>
      <w:b/>
      <w:caps/>
      <w:color w:val="577188" w:themeColor="accent1" w:themeShade="BF"/>
      <w:spacing w:val="80"/>
      <w:sz w:val="56"/>
      <w:szCs w:val="56"/>
    </w:rPr>
  </w:style>
  <w:style w:type="paragraph" w:styleId="Header">
    <w:name w:val="header"/>
    <w:basedOn w:val="Normal"/>
    <w:link w:val="HeaderChar"/>
    <w:uiPriority w:val="99"/>
    <w:semiHidden/>
    <w:rsid w:val="00683C6E"/>
    <w:pPr>
      <w:tabs>
        <w:tab w:val="center" w:pos="4680"/>
        <w:tab w:val="right" w:pos="9360"/>
      </w:tabs>
    </w:pPr>
  </w:style>
  <w:style w:type="character" w:customStyle="1" w:styleId="HeaderChar">
    <w:name w:val="Header Char"/>
    <w:basedOn w:val="DefaultParagraphFont"/>
    <w:link w:val="Header"/>
    <w:uiPriority w:val="99"/>
    <w:semiHidden/>
    <w:rsid w:val="00683C6E"/>
    <w:rPr>
      <w:color w:val="595959" w:themeColor="text1" w:themeTint="A6"/>
      <w:sz w:val="20"/>
    </w:rPr>
  </w:style>
  <w:style w:type="paragraph" w:styleId="Footer">
    <w:name w:val="footer"/>
    <w:basedOn w:val="Normal"/>
    <w:link w:val="FooterChar"/>
    <w:uiPriority w:val="99"/>
    <w:semiHidden/>
    <w:rsid w:val="00683C6E"/>
    <w:pPr>
      <w:tabs>
        <w:tab w:val="center" w:pos="4680"/>
        <w:tab w:val="right" w:pos="9360"/>
      </w:tabs>
    </w:pPr>
  </w:style>
  <w:style w:type="character" w:customStyle="1" w:styleId="FooterChar">
    <w:name w:val="Footer Char"/>
    <w:basedOn w:val="DefaultParagraphFont"/>
    <w:link w:val="Footer"/>
    <w:uiPriority w:val="99"/>
    <w:semiHidden/>
    <w:rsid w:val="00683C6E"/>
    <w:rPr>
      <w:color w:val="595959" w:themeColor="text1" w:themeTint="A6"/>
      <w:sz w:val="20"/>
    </w:rPr>
  </w:style>
  <w:style w:type="paragraph" w:customStyle="1" w:styleId="ReferenceHeader">
    <w:name w:val="Reference Header"/>
    <w:basedOn w:val="Normal"/>
    <w:link w:val="ReferenceHeaderChar"/>
    <w:qFormat/>
    <w:rsid w:val="0073141A"/>
    <w:pPr>
      <w:spacing w:after="120" w:line="259" w:lineRule="auto"/>
    </w:pPr>
    <w:rPr>
      <w:rFonts w:asciiTheme="majorHAnsi" w:hAnsiTheme="majorHAnsi" w:cstheme="majorHAnsi"/>
      <w:b/>
      <w:bCs/>
    </w:rPr>
  </w:style>
  <w:style w:type="character" w:customStyle="1" w:styleId="ReferenceHeaderChar">
    <w:name w:val="Reference Header Char"/>
    <w:basedOn w:val="DefaultParagraphFont"/>
    <w:link w:val="ReferenceHeader"/>
    <w:rsid w:val="0073141A"/>
    <w:rPr>
      <w:rFonts w:asciiTheme="majorHAnsi" w:hAnsiTheme="majorHAnsi" w:cstheme="majorHAnsi"/>
      <w:b/>
      <w:bCs/>
      <w:color w:val="595959" w:themeColor="text1" w:themeTint="A6"/>
      <w:sz w:val="20"/>
    </w:rPr>
  </w:style>
  <w:style w:type="paragraph" w:customStyle="1" w:styleId="ReferenceContactInfo">
    <w:name w:val="Reference Contact Info"/>
    <w:basedOn w:val="ReferenceHeader"/>
    <w:qFormat/>
    <w:rsid w:val="0073141A"/>
    <w:pPr>
      <w:tabs>
        <w:tab w:val="center" w:pos="4680"/>
        <w:tab w:val="right" w:pos="9360"/>
      </w:tabs>
    </w:pPr>
    <w:rPr>
      <w:b w:val="0"/>
      <w:bCs w:val="0"/>
    </w:rPr>
  </w:style>
  <w:style w:type="paragraph" w:styleId="ListParagraph">
    <w:name w:val="List Paragraph"/>
    <w:basedOn w:val="Normal"/>
    <w:uiPriority w:val="34"/>
    <w:semiHidden/>
    <w:qFormat/>
    <w:rsid w:val="00437766"/>
    <w:pPr>
      <w:ind w:left="720"/>
      <w:contextualSpacing/>
    </w:pPr>
  </w:style>
  <w:style w:type="character" w:styleId="Hyperlink">
    <w:name w:val="Hyperlink"/>
    <w:basedOn w:val="DefaultParagraphFont"/>
    <w:uiPriority w:val="99"/>
    <w:semiHidden/>
    <w:rsid w:val="007F7F10"/>
    <w:rPr>
      <w:color w:val="646464" w:themeColor="hyperlink"/>
      <w:u w:val="single"/>
    </w:rPr>
  </w:style>
  <w:style w:type="character" w:styleId="UnresolvedMention">
    <w:name w:val="Unresolved Mention"/>
    <w:basedOn w:val="DefaultParagraphFont"/>
    <w:uiPriority w:val="99"/>
    <w:semiHidden/>
    <w:unhideWhenUsed/>
    <w:rsid w:val="007F7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5806">
      <w:bodyDiv w:val="1"/>
      <w:marLeft w:val="0"/>
      <w:marRight w:val="0"/>
      <w:marTop w:val="0"/>
      <w:marBottom w:val="0"/>
      <w:divBdr>
        <w:top w:val="none" w:sz="0" w:space="0" w:color="auto"/>
        <w:left w:val="none" w:sz="0" w:space="0" w:color="auto"/>
        <w:bottom w:val="none" w:sz="0" w:space="0" w:color="auto"/>
        <w:right w:val="none" w:sz="0" w:space="0" w:color="auto"/>
      </w:divBdr>
    </w:div>
    <w:div w:id="90441791">
      <w:bodyDiv w:val="1"/>
      <w:marLeft w:val="0"/>
      <w:marRight w:val="0"/>
      <w:marTop w:val="0"/>
      <w:marBottom w:val="0"/>
      <w:divBdr>
        <w:top w:val="none" w:sz="0" w:space="0" w:color="auto"/>
        <w:left w:val="none" w:sz="0" w:space="0" w:color="auto"/>
        <w:bottom w:val="none" w:sz="0" w:space="0" w:color="auto"/>
        <w:right w:val="none" w:sz="0" w:space="0" w:color="auto"/>
      </w:divBdr>
    </w:div>
    <w:div w:id="171922561">
      <w:bodyDiv w:val="1"/>
      <w:marLeft w:val="0"/>
      <w:marRight w:val="0"/>
      <w:marTop w:val="0"/>
      <w:marBottom w:val="0"/>
      <w:divBdr>
        <w:top w:val="none" w:sz="0" w:space="0" w:color="auto"/>
        <w:left w:val="none" w:sz="0" w:space="0" w:color="auto"/>
        <w:bottom w:val="none" w:sz="0" w:space="0" w:color="auto"/>
        <w:right w:val="none" w:sz="0" w:space="0" w:color="auto"/>
      </w:divBdr>
    </w:div>
    <w:div w:id="175073944">
      <w:bodyDiv w:val="1"/>
      <w:marLeft w:val="0"/>
      <w:marRight w:val="0"/>
      <w:marTop w:val="0"/>
      <w:marBottom w:val="0"/>
      <w:divBdr>
        <w:top w:val="none" w:sz="0" w:space="0" w:color="auto"/>
        <w:left w:val="none" w:sz="0" w:space="0" w:color="auto"/>
        <w:bottom w:val="none" w:sz="0" w:space="0" w:color="auto"/>
        <w:right w:val="none" w:sz="0" w:space="0" w:color="auto"/>
      </w:divBdr>
    </w:div>
    <w:div w:id="219171628">
      <w:bodyDiv w:val="1"/>
      <w:marLeft w:val="0"/>
      <w:marRight w:val="0"/>
      <w:marTop w:val="0"/>
      <w:marBottom w:val="0"/>
      <w:divBdr>
        <w:top w:val="none" w:sz="0" w:space="0" w:color="auto"/>
        <w:left w:val="none" w:sz="0" w:space="0" w:color="auto"/>
        <w:bottom w:val="none" w:sz="0" w:space="0" w:color="auto"/>
        <w:right w:val="none" w:sz="0" w:space="0" w:color="auto"/>
      </w:divBdr>
    </w:div>
    <w:div w:id="363410544">
      <w:bodyDiv w:val="1"/>
      <w:marLeft w:val="0"/>
      <w:marRight w:val="0"/>
      <w:marTop w:val="0"/>
      <w:marBottom w:val="0"/>
      <w:divBdr>
        <w:top w:val="none" w:sz="0" w:space="0" w:color="auto"/>
        <w:left w:val="none" w:sz="0" w:space="0" w:color="auto"/>
        <w:bottom w:val="none" w:sz="0" w:space="0" w:color="auto"/>
        <w:right w:val="none" w:sz="0" w:space="0" w:color="auto"/>
      </w:divBdr>
    </w:div>
    <w:div w:id="367536940">
      <w:bodyDiv w:val="1"/>
      <w:marLeft w:val="0"/>
      <w:marRight w:val="0"/>
      <w:marTop w:val="0"/>
      <w:marBottom w:val="0"/>
      <w:divBdr>
        <w:top w:val="none" w:sz="0" w:space="0" w:color="auto"/>
        <w:left w:val="none" w:sz="0" w:space="0" w:color="auto"/>
        <w:bottom w:val="none" w:sz="0" w:space="0" w:color="auto"/>
        <w:right w:val="none" w:sz="0" w:space="0" w:color="auto"/>
      </w:divBdr>
    </w:div>
    <w:div w:id="377703132">
      <w:bodyDiv w:val="1"/>
      <w:marLeft w:val="0"/>
      <w:marRight w:val="0"/>
      <w:marTop w:val="0"/>
      <w:marBottom w:val="0"/>
      <w:divBdr>
        <w:top w:val="none" w:sz="0" w:space="0" w:color="auto"/>
        <w:left w:val="none" w:sz="0" w:space="0" w:color="auto"/>
        <w:bottom w:val="none" w:sz="0" w:space="0" w:color="auto"/>
        <w:right w:val="none" w:sz="0" w:space="0" w:color="auto"/>
      </w:divBdr>
    </w:div>
    <w:div w:id="624655468">
      <w:bodyDiv w:val="1"/>
      <w:marLeft w:val="0"/>
      <w:marRight w:val="0"/>
      <w:marTop w:val="0"/>
      <w:marBottom w:val="0"/>
      <w:divBdr>
        <w:top w:val="none" w:sz="0" w:space="0" w:color="auto"/>
        <w:left w:val="none" w:sz="0" w:space="0" w:color="auto"/>
        <w:bottom w:val="none" w:sz="0" w:space="0" w:color="auto"/>
        <w:right w:val="none" w:sz="0" w:space="0" w:color="auto"/>
      </w:divBdr>
    </w:div>
    <w:div w:id="677660968">
      <w:bodyDiv w:val="1"/>
      <w:marLeft w:val="0"/>
      <w:marRight w:val="0"/>
      <w:marTop w:val="0"/>
      <w:marBottom w:val="0"/>
      <w:divBdr>
        <w:top w:val="none" w:sz="0" w:space="0" w:color="auto"/>
        <w:left w:val="none" w:sz="0" w:space="0" w:color="auto"/>
        <w:bottom w:val="none" w:sz="0" w:space="0" w:color="auto"/>
        <w:right w:val="none" w:sz="0" w:space="0" w:color="auto"/>
      </w:divBdr>
    </w:div>
    <w:div w:id="693726943">
      <w:bodyDiv w:val="1"/>
      <w:marLeft w:val="0"/>
      <w:marRight w:val="0"/>
      <w:marTop w:val="0"/>
      <w:marBottom w:val="0"/>
      <w:divBdr>
        <w:top w:val="none" w:sz="0" w:space="0" w:color="auto"/>
        <w:left w:val="none" w:sz="0" w:space="0" w:color="auto"/>
        <w:bottom w:val="none" w:sz="0" w:space="0" w:color="auto"/>
        <w:right w:val="none" w:sz="0" w:space="0" w:color="auto"/>
      </w:divBdr>
    </w:div>
    <w:div w:id="782459345">
      <w:bodyDiv w:val="1"/>
      <w:marLeft w:val="0"/>
      <w:marRight w:val="0"/>
      <w:marTop w:val="0"/>
      <w:marBottom w:val="0"/>
      <w:divBdr>
        <w:top w:val="none" w:sz="0" w:space="0" w:color="auto"/>
        <w:left w:val="none" w:sz="0" w:space="0" w:color="auto"/>
        <w:bottom w:val="none" w:sz="0" w:space="0" w:color="auto"/>
        <w:right w:val="none" w:sz="0" w:space="0" w:color="auto"/>
      </w:divBdr>
    </w:div>
    <w:div w:id="800611262">
      <w:bodyDiv w:val="1"/>
      <w:marLeft w:val="0"/>
      <w:marRight w:val="0"/>
      <w:marTop w:val="0"/>
      <w:marBottom w:val="0"/>
      <w:divBdr>
        <w:top w:val="none" w:sz="0" w:space="0" w:color="auto"/>
        <w:left w:val="none" w:sz="0" w:space="0" w:color="auto"/>
        <w:bottom w:val="none" w:sz="0" w:space="0" w:color="auto"/>
        <w:right w:val="none" w:sz="0" w:space="0" w:color="auto"/>
      </w:divBdr>
    </w:div>
    <w:div w:id="982273977">
      <w:bodyDiv w:val="1"/>
      <w:marLeft w:val="0"/>
      <w:marRight w:val="0"/>
      <w:marTop w:val="0"/>
      <w:marBottom w:val="0"/>
      <w:divBdr>
        <w:top w:val="none" w:sz="0" w:space="0" w:color="auto"/>
        <w:left w:val="none" w:sz="0" w:space="0" w:color="auto"/>
        <w:bottom w:val="none" w:sz="0" w:space="0" w:color="auto"/>
        <w:right w:val="none" w:sz="0" w:space="0" w:color="auto"/>
      </w:divBdr>
    </w:div>
    <w:div w:id="1078136548">
      <w:bodyDiv w:val="1"/>
      <w:marLeft w:val="0"/>
      <w:marRight w:val="0"/>
      <w:marTop w:val="0"/>
      <w:marBottom w:val="0"/>
      <w:divBdr>
        <w:top w:val="none" w:sz="0" w:space="0" w:color="auto"/>
        <w:left w:val="none" w:sz="0" w:space="0" w:color="auto"/>
        <w:bottom w:val="none" w:sz="0" w:space="0" w:color="auto"/>
        <w:right w:val="none" w:sz="0" w:space="0" w:color="auto"/>
      </w:divBdr>
    </w:div>
    <w:div w:id="1278025462">
      <w:bodyDiv w:val="1"/>
      <w:marLeft w:val="0"/>
      <w:marRight w:val="0"/>
      <w:marTop w:val="0"/>
      <w:marBottom w:val="0"/>
      <w:divBdr>
        <w:top w:val="none" w:sz="0" w:space="0" w:color="auto"/>
        <w:left w:val="none" w:sz="0" w:space="0" w:color="auto"/>
        <w:bottom w:val="none" w:sz="0" w:space="0" w:color="auto"/>
        <w:right w:val="none" w:sz="0" w:space="0" w:color="auto"/>
      </w:divBdr>
    </w:div>
    <w:div w:id="1352103611">
      <w:bodyDiv w:val="1"/>
      <w:marLeft w:val="0"/>
      <w:marRight w:val="0"/>
      <w:marTop w:val="0"/>
      <w:marBottom w:val="0"/>
      <w:divBdr>
        <w:top w:val="none" w:sz="0" w:space="0" w:color="auto"/>
        <w:left w:val="none" w:sz="0" w:space="0" w:color="auto"/>
        <w:bottom w:val="none" w:sz="0" w:space="0" w:color="auto"/>
        <w:right w:val="none" w:sz="0" w:space="0" w:color="auto"/>
      </w:divBdr>
    </w:div>
    <w:div w:id="1394278945">
      <w:bodyDiv w:val="1"/>
      <w:marLeft w:val="0"/>
      <w:marRight w:val="0"/>
      <w:marTop w:val="0"/>
      <w:marBottom w:val="0"/>
      <w:divBdr>
        <w:top w:val="none" w:sz="0" w:space="0" w:color="auto"/>
        <w:left w:val="none" w:sz="0" w:space="0" w:color="auto"/>
        <w:bottom w:val="none" w:sz="0" w:space="0" w:color="auto"/>
        <w:right w:val="none" w:sz="0" w:space="0" w:color="auto"/>
      </w:divBdr>
    </w:div>
    <w:div w:id="1569002584">
      <w:bodyDiv w:val="1"/>
      <w:marLeft w:val="0"/>
      <w:marRight w:val="0"/>
      <w:marTop w:val="0"/>
      <w:marBottom w:val="0"/>
      <w:divBdr>
        <w:top w:val="none" w:sz="0" w:space="0" w:color="auto"/>
        <w:left w:val="none" w:sz="0" w:space="0" w:color="auto"/>
        <w:bottom w:val="none" w:sz="0" w:space="0" w:color="auto"/>
        <w:right w:val="none" w:sz="0" w:space="0" w:color="auto"/>
      </w:divBdr>
    </w:div>
    <w:div w:id="1573807312">
      <w:bodyDiv w:val="1"/>
      <w:marLeft w:val="0"/>
      <w:marRight w:val="0"/>
      <w:marTop w:val="0"/>
      <w:marBottom w:val="0"/>
      <w:divBdr>
        <w:top w:val="none" w:sz="0" w:space="0" w:color="auto"/>
        <w:left w:val="none" w:sz="0" w:space="0" w:color="auto"/>
        <w:bottom w:val="none" w:sz="0" w:space="0" w:color="auto"/>
        <w:right w:val="none" w:sz="0" w:space="0" w:color="auto"/>
      </w:divBdr>
    </w:div>
    <w:div w:id="15940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devinimisha@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484\AppData\Roaming\Microsoft\Templates\ATS%20simple%20food%20servic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93D16873BC40908732B47FB17F32E4"/>
        <w:category>
          <w:name w:val="General"/>
          <w:gallery w:val="placeholder"/>
        </w:category>
        <w:types>
          <w:type w:val="bbPlcHdr"/>
        </w:types>
        <w:behaviors>
          <w:behavior w:val="content"/>
        </w:behaviors>
        <w:guid w:val="{1E28E782-F394-4C81-8788-6B35ABD4917E}"/>
      </w:docPartPr>
      <w:docPartBody>
        <w:p w:rsidR="003774A7" w:rsidRDefault="00000000">
          <w:pPr>
            <w:pStyle w:val="CF93D16873BC40908732B47FB17F32E4"/>
          </w:pPr>
          <w:r>
            <w:t>Experience</w:t>
          </w:r>
        </w:p>
      </w:docPartBody>
    </w:docPart>
    <w:docPart>
      <w:docPartPr>
        <w:name w:val="35908FB5A2174DD9AC28B2E2DA8D28B7"/>
        <w:category>
          <w:name w:val="General"/>
          <w:gallery w:val="placeholder"/>
        </w:category>
        <w:types>
          <w:type w:val="bbPlcHdr"/>
        </w:types>
        <w:behaviors>
          <w:behavior w:val="content"/>
        </w:behaviors>
        <w:guid w:val="{595A8064-C4F9-442F-9915-6FACE122C0AF}"/>
      </w:docPartPr>
      <w:docPartBody>
        <w:p w:rsidR="003774A7" w:rsidRDefault="00000000">
          <w:pPr>
            <w:pStyle w:val="35908FB5A2174DD9AC28B2E2DA8D28B7"/>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E6"/>
    <w:rsid w:val="003774A7"/>
    <w:rsid w:val="009A249D"/>
    <w:rsid w:val="009D1DE6"/>
    <w:rsid w:val="00AA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D62A7C5DB4AD68AF141FED8E9C442">
    <w:name w:val="5BAD62A7C5DB4AD68AF141FED8E9C442"/>
  </w:style>
  <w:style w:type="paragraph" w:customStyle="1" w:styleId="CF93D16873BC40908732B47FB17F32E4">
    <w:name w:val="CF93D16873BC40908732B47FB17F32E4"/>
  </w:style>
  <w:style w:type="paragraph" w:customStyle="1" w:styleId="35908FB5A2174DD9AC28B2E2DA8D28B7">
    <w:name w:val="35908FB5A2174DD9AC28B2E2DA8D28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Custom 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FBBFC63-EF93-485F-AA69-DEBFE7D97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6D57B-AB58-49F2-9D55-CF05BEF3CD6E}">
  <ds:schemaRefs>
    <ds:schemaRef ds:uri="http://schemas.microsoft.com/sharepoint/v3/contenttype/forms"/>
  </ds:schemaRefs>
</ds:datastoreItem>
</file>

<file path=customXml/itemProps3.xml><?xml version="1.0" encoding="utf-8"?>
<ds:datastoreItem xmlns:ds="http://schemas.openxmlformats.org/officeDocument/2006/customXml" ds:itemID="{BA135059-C0B1-4DAE-B130-416960F15B72}">
  <ds:schemaRefs>
    <ds:schemaRef ds:uri="http://schemas.openxmlformats.org/officeDocument/2006/bibliography"/>
  </ds:schemaRefs>
</ds:datastoreItem>
</file>

<file path=customXml/itemProps4.xml><?xml version="1.0" encoding="utf-8"?>
<ds:datastoreItem xmlns:ds="http://schemas.openxmlformats.org/officeDocument/2006/customXml" ds:itemID="{0800B2A8-D78E-4D0E-83E0-0C635D8CC52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simple food service resume</Template>
  <TotalTime>0</TotalTime>
  <Pages>4</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2023-06-19T17:38:00Z</dcterms:created>
  <dcterms:modified xsi:type="dcterms:W3CDTF">2023-06-19T18:38:00Z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